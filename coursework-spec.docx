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E6F8A" w:rsidP="171D2BB7" w:rsidRDefault="00BA592F" w14:paraId="520F536B" w14:textId="229857AF" w14:noSpellErr="1">
      <w:pPr>
        <w:pStyle w:val="Title"/>
        <w:rPr>
          <w:b w:val="0"/>
          <w:bCs w:val="0"/>
          <w:sz w:val="64"/>
          <w:szCs w:val="64"/>
        </w:rPr>
      </w:pPr>
      <w:r w:rsidRPr="171D2BB7" w:rsidR="00BA592F">
        <w:rPr>
          <w:b w:val="0"/>
          <w:bCs w:val="0"/>
          <w:sz w:val="64"/>
          <w:szCs w:val="64"/>
        </w:rPr>
        <w:t xml:space="preserve">CSC8018 </w:t>
      </w:r>
      <w:r w:rsidRPr="171D2BB7" w:rsidR="644BADDB">
        <w:rPr>
          <w:b w:val="0"/>
          <w:bCs w:val="0"/>
          <w:sz w:val="64"/>
          <w:szCs w:val="64"/>
        </w:rPr>
        <w:t>Coursework Assignment</w:t>
      </w:r>
    </w:p>
    <w:p w:rsidR="75B7F435" w:rsidP="75B7F435" w:rsidRDefault="75B7F435" w14:paraId="22096494" w14:textId="3334B718"/>
    <w:p w:rsidRPr="00C879CB" w:rsidR="00C879CB" w:rsidP="171D2BB7" w:rsidRDefault="00C879CB" w14:paraId="26B84BDC" w14:textId="0EDE3E32" w14:noSpellErr="1">
      <w:pPr>
        <w:rPr>
          <w:sz w:val="26"/>
          <w:szCs w:val="26"/>
        </w:rPr>
      </w:pPr>
      <w:bookmarkStart w:name="OLE_LINK10" w:id="0"/>
      <w:bookmarkStart w:name="OLE_LINK11" w:id="1"/>
      <w:r w:rsidRPr="171D2BB7" w:rsidR="00C879CB">
        <w:rPr>
          <w:sz w:val="26"/>
          <w:szCs w:val="26"/>
        </w:rPr>
        <w:t>The aim of this assignment is to assess your practical skills to create a functional, standards-compliant web page using HTML</w:t>
      </w:r>
      <w:r w:rsidRPr="171D2BB7" w:rsidR="004179F8">
        <w:rPr>
          <w:sz w:val="26"/>
          <w:szCs w:val="26"/>
        </w:rPr>
        <w:t xml:space="preserve"> and</w:t>
      </w:r>
      <w:r w:rsidRPr="171D2BB7" w:rsidR="00C879CB">
        <w:rPr>
          <w:sz w:val="26"/>
          <w:szCs w:val="26"/>
        </w:rPr>
        <w:t xml:space="preserve"> CSS from a given textual and visual specification.</w:t>
      </w:r>
      <w:r w:rsidRPr="171D2BB7" w:rsidR="00AB55D0">
        <w:rPr>
          <w:sz w:val="26"/>
          <w:szCs w:val="26"/>
        </w:rPr>
        <w:t xml:space="preserve"> </w:t>
      </w:r>
      <w:r w:rsidRPr="171D2BB7" w:rsidR="00B01139">
        <w:rPr>
          <w:sz w:val="26"/>
          <w:szCs w:val="26"/>
        </w:rPr>
        <w:t xml:space="preserve">You </w:t>
      </w:r>
      <w:r w:rsidRPr="171D2BB7" w:rsidR="7BF52200">
        <w:rPr>
          <w:sz w:val="26"/>
          <w:szCs w:val="26"/>
        </w:rPr>
        <w:t xml:space="preserve">are also </w:t>
      </w:r>
      <w:r w:rsidRPr="171D2BB7" w:rsidR="2D76A9F8">
        <w:rPr>
          <w:sz w:val="26"/>
          <w:szCs w:val="26"/>
        </w:rPr>
        <w:t>required to</w:t>
      </w:r>
      <w:r w:rsidRPr="171D2BB7" w:rsidR="00B01139">
        <w:rPr>
          <w:sz w:val="26"/>
          <w:szCs w:val="26"/>
        </w:rPr>
        <w:t xml:space="preserve"> reflect on your solution </w:t>
      </w:r>
      <w:r w:rsidRPr="171D2BB7" w:rsidR="31235C7F">
        <w:rPr>
          <w:sz w:val="26"/>
          <w:szCs w:val="26"/>
        </w:rPr>
        <w:t>as part of a reflective report.</w:t>
      </w:r>
    </w:p>
    <w:bookmarkEnd w:id="0"/>
    <w:bookmarkEnd w:id="1"/>
    <w:p w:rsidR="75B7F435" w:rsidP="171D2BB7" w:rsidRDefault="75B7F435" w14:paraId="4A3B4517" w14:textId="79108B9E" w14:noSpellErr="1">
      <w:pPr>
        <w:rPr>
          <w:sz w:val="26"/>
          <w:szCs w:val="26"/>
        </w:rPr>
      </w:pPr>
    </w:p>
    <w:p w:rsidRPr="00C879CB" w:rsidR="00C879CB" w:rsidP="171D2BB7" w:rsidRDefault="00C879CB" w14:paraId="0742FA5C" w14:textId="148C4EC6" w14:noSpellErr="1">
      <w:pPr>
        <w:rPr>
          <w:sz w:val="26"/>
          <w:szCs w:val="26"/>
        </w:rPr>
      </w:pPr>
      <w:r w:rsidRPr="171D2BB7" w:rsidR="00C879CB">
        <w:rPr>
          <w:sz w:val="26"/>
          <w:szCs w:val="26"/>
        </w:rPr>
        <w:t>Objectives</w:t>
      </w:r>
      <w:r w:rsidRPr="171D2BB7" w:rsidR="00152393">
        <w:rPr>
          <w:sz w:val="26"/>
          <w:szCs w:val="26"/>
        </w:rPr>
        <w:t>:</w:t>
      </w:r>
    </w:p>
    <w:p w:rsidRPr="00C879CB" w:rsidR="00C879CB" w:rsidP="171D2BB7" w:rsidRDefault="00C879CB" w14:paraId="2F8B612E" w14:textId="7E715F29" w14:noSpellErr="1">
      <w:pPr>
        <w:numPr>
          <w:ilvl w:val="0"/>
          <w:numId w:val="1"/>
        </w:numPr>
        <w:rPr>
          <w:sz w:val="26"/>
          <w:szCs w:val="26"/>
        </w:rPr>
      </w:pPr>
      <w:r w:rsidRPr="171D2BB7" w:rsidR="00C879CB">
        <w:rPr>
          <w:sz w:val="26"/>
          <w:szCs w:val="26"/>
        </w:rPr>
        <w:t xml:space="preserve">To create a cleanly structured, </w:t>
      </w:r>
      <w:r w:rsidRPr="171D2BB7" w:rsidR="008511AD">
        <w:rPr>
          <w:sz w:val="26"/>
          <w:szCs w:val="26"/>
        </w:rPr>
        <w:t>accessible</w:t>
      </w:r>
      <w:r w:rsidRPr="171D2BB7" w:rsidR="008511AD">
        <w:rPr>
          <w:sz w:val="26"/>
          <w:szCs w:val="26"/>
        </w:rPr>
        <w:t xml:space="preserve"> and </w:t>
      </w:r>
      <w:r w:rsidRPr="171D2BB7" w:rsidR="00C879CB">
        <w:rPr>
          <w:sz w:val="26"/>
          <w:szCs w:val="26"/>
        </w:rPr>
        <w:t xml:space="preserve">valid HTML </w:t>
      </w:r>
      <w:r w:rsidRPr="171D2BB7" w:rsidR="7CD14A0E">
        <w:rPr>
          <w:sz w:val="26"/>
          <w:szCs w:val="26"/>
        </w:rPr>
        <w:t xml:space="preserve">and CSS </w:t>
      </w:r>
      <w:r w:rsidRPr="171D2BB7" w:rsidR="00C879CB">
        <w:rPr>
          <w:sz w:val="26"/>
          <w:szCs w:val="26"/>
        </w:rPr>
        <w:t>web page from a plain text document (provided), based on a visual</w:t>
      </w:r>
      <w:r w:rsidRPr="171D2BB7" w:rsidR="75EDE2AE">
        <w:rPr>
          <w:sz w:val="26"/>
          <w:szCs w:val="26"/>
        </w:rPr>
        <w:t xml:space="preserve"> </w:t>
      </w:r>
      <w:r w:rsidRPr="171D2BB7" w:rsidR="21C51B9E">
        <w:rPr>
          <w:sz w:val="26"/>
          <w:szCs w:val="26"/>
        </w:rPr>
        <w:t>representation</w:t>
      </w:r>
      <w:r w:rsidRPr="171D2BB7" w:rsidR="75EDE2AE">
        <w:rPr>
          <w:sz w:val="26"/>
          <w:szCs w:val="26"/>
        </w:rPr>
        <w:t xml:space="preserve">. </w:t>
      </w:r>
      <w:r w:rsidRPr="171D2BB7" w:rsidR="27C15C18">
        <w:rPr>
          <w:sz w:val="26"/>
          <w:szCs w:val="26"/>
        </w:rPr>
        <w:t xml:space="preserve">This is representative of the real world where one </w:t>
      </w:r>
      <w:r w:rsidRPr="171D2BB7" w:rsidR="7414D6EA">
        <w:rPr>
          <w:sz w:val="26"/>
          <w:szCs w:val="26"/>
        </w:rPr>
        <w:t xml:space="preserve">can be </w:t>
      </w:r>
      <w:r w:rsidRPr="171D2BB7" w:rsidR="7414D6EA">
        <w:rPr>
          <w:sz w:val="26"/>
          <w:szCs w:val="26"/>
        </w:rPr>
        <w:t>required</w:t>
      </w:r>
      <w:r w:rsidRPr="171D2BB7" w:rsidR="7414D6EA">
        <w:rPr>
          <w:sz w:val="26"/>
          <w:szCs w:val="26"/>
        </w:rPr>
        <w:t xml:space="preserve"> to work from a design brief</w:t>
      </w:r>
      <w:r w:rsidRPr="171D2BB7" w:rsidR="00E14074">
        <w:rPr>
          <w:sz w:val="26"/>
          <w:szCs w:val="26"/>
        </w:rPr>
        <w:t>.</w:t>
      </w:r>
    </w:p>
    <w:p w:rsidRPr="00C879CB" w:rsidR="00C879CB" w:rsidP="171D2BB7" w:rsidRDefault="00C879CB" w14:paraId="111BFFAD" w14:textId="58A348EC" w14:noSpellErr="1">
      <w:pPr>
        <w:numPr>
          <w:ilvl w:val="0"/>
          <w:numId w:val="1"/>
        </w:numPr>
        <w:rPr>
          <w:sz w:val="26"/>
          <w:szCs w:val="26"/>
        </w:rPr>
      </w:pPr>
      <w:r w:rsidRPr="171D2BB7" w:rsidR="00C879CB">
        <w:rPr>
          <w:sz w:val="26"/>
          <w:szCs w:val="26"/>
        </w:rPr>
        <w:t>To correctly include specified images and other external page objects within the final document</w:t>
      </w:r>
      <w:r w:rsidRPr="171D2BB7" w:rsidR="00C90E0E">
        <w:rPr>
          <w:sz w:val="26"/>
          <w:szCs w:val="26"/>
        </w:rPr>
        <w:t>.</w:t>
      </w:r>
    </w:p>
    <w:p w:rsidR="00C879CB" w:rsidP="171D2BB7" w:rsidRDefault="00C879CB" w14:paraId="7A2C3AC7" w14:textId="1BF89260" w14:noSpellErr="1">
      <w:pPr>
        <w:numPr>
          <w:ilvl w:val="0"/>
          <w:numId w:val="1"/>
        </w:numPr>
        <w:rPr>
          <w:sz w:val="26"/>
          <w:szCs w:val="26"/>
        </w:rPr>
      </w:pPr>
      <w:r w:rsidRPr="171D2BB7" w:rsidR="00C879CB">
        <w:rPr>
          <w:sz w:val="26"/>
          <w:szCs w:val="26"/>
        </w:rPr>
        <w:t>To use clean valid CSS to layout and present a HTML document</w:t>
      </w:r>
      <w:r w:rsidRPr="171D2BB7" w:rsidR="00C90E0E">
        <w:rPr>
          <w:sz w:val="26"/>
          <w:szCs w:val="26"/>
        </w:rPr>
        <w:t>.</w:t>
      </w:r>
    </w:p>
    <w:p w:rsidRPr="00C879CB" w:rsidR="00C879CB" w:rsidP="171D2BB7" w:rsidRDefault="00A4131B" w14:paraId="03CA6F32" w14:textId="1A3437CB" w14:noSpellErr="1">
      <w:pPr>
        <w:numPr>
          <w:ilvl w:val="0"/>
          <w:numId w:val="1"/>
        </w:numPr>
        <w:rPr>
          <w:sz w:val="26"/>
          <w:szCs w:val="26"/>
        </w:rPr>
      </w:pPr>
      <w:r w:rsidRPr="208951E5" w:rsidR="00A4131B">
        <w:rPr>
          <w:sz w:val="26"/>
          <w:szCs w:val="26"/>
        </w:rPr>
        <w:t xml:space="preserve">To reflect on your solution and evaluate how </w:t>
      </w:r>
      <w:r w:rsidRPr="208951E5" w:rsidR="00E22631">
        <w:rPr>
          <w:sz w:val="26"/>
          <w:szCs w:val="26"/>
        </w:rPr>
        <w:t xml:space="preserve">your </w:t>
      </w:r>
      <w:r w:rsidRPr="208951E5" w:rsidR="00DE74D0">
        <w:rPr>
          <w:sz w:val="26"/>
          <w:szCs w:val="26"/>
        </w:rPr>
        <w:t xml:space="preserve">website could be enhanced using </w:t>
      </w:r>
      <w:r w:rsidRPr="208951E5" w:rsidR="00E01A4B">
        <w:rPr>
          <w:sz w:val="26"/>
          <w:szCs w:val="26"/>
        </w:rPr>
        <w:t>modern web frameworks</w:t>
      </w:r>
      <w:r w:rsidRPr="208951E5" w:rsidR="7334CED1">
        <w:rPr>
          <w:sz w:val="26"/>
          <w:szCs w:val="26"/>
        </w:rPr>
        <w:t>, drawing on trends in recent developments</w:t>
      </w:r>
    </w:p>
    <w:p w:rsidRPr="00C879CB" w:rsidR="00C879CB" w:rsidP="171D2BB7" w:rsidRDefault="00C879CB" w14:paraId="2EDB8882" w14:textId="124F0BAD" w14:noSpellErr="1">
      <w:pPr>
        <w:pStyle w:val="Heading1"/>
        <w:rPr>
          <w:b w:val="1"/>
          <w:bCs w:val="1"/>
          <w:sz w:val="44"/>
          <w:szCs w:val="44"/>
        </w:rPr>
      </w:pPr>
      <w:r w:rsidRPr="171D2BB7" w:rsidR="00C879CB">
        <w:rPr>
          <w:sz w:val="44"/>
          <w:szCs w:val="44"/>
        </w:rPr>
        <w:t xml:space="preserve">Getting </w:t>
      </w:r>
      <w:r w:rsidRPr="171D2BB7" w:rsidR="1A585913">
        <w:rPr>
          <w:sz w:val="44"/>
          <w:szCs w:val="44"/>
        </w:rPr>
        <w:t>S</w:t>
      </w:r>
      <w:r w:rsidRPr="171D2BB7" w:rsidR="00C879CB">
        <w:rPr>
          <w:sz w:val="44"/>
          <w:szCs w:val="44"/>
        </w:rPr>
        <w:t>tarted</w:t>
      </w:r>
    </w:p>
    <w:p w:rsidRPr="00C879CB" w:rsidR="00C879CB" w:rsidP="171D2BB7" w:rsidRDefault="00C879CB" w14:paraId="15CDC266" w14:textId="15FCD4BA">
      <w:pPr>
        <w:rPr>
          <w:sz w:val="26"/>
          <w:szCs w:val="26"/>
        </w:rPr>
      </w:pPr>
      <w:r w:rsidRPr="171D2BB7" w:rsidR="00C879CB">
        <w:rPr>
          <w:sz w:val="26"/>
          <w:szCs w:val="26"/>
        </w:rPr>
        <w:t>Read through</w:t>
      </w:r>
      <w:r w:rsidRPr="171D2BB7" w:rsidR="00C879CB">
        <w:rPr>
          <w:sz w:val="26"/>
          <w:szCs w:val="26"/>
        </w:rPr>
        <w:t xml:space="preserve"> the specification carefully before starting.</w:t>
      </w:r>
      <w:r w:rsidRPr="171D2BB7" w:rsidR="3F4C40F6">
        <w:rPr>
          <w:sz w:val="26"/>
          <w:szCs w:val="26"/>
        </w:rPr>
        <w:t xml:space="preserve"> </w:t>
      </w:r>
      <w:r w:rsidRPr="171D2BB7" w:rsidR="00C879CB">
        <w:rPr>
          <w:sz w:val="26"/>
          <w:szCs w:val="26"/>
        </w:rPr>
        <w:t>Download</w:t>
      </w:r>
      <w:r w:rsidRPr="171D2BB7" w:rsidR="00072746">
        <w:rPr>
          <w:sz w:val="26"/>
          <w:szCs w:val="26"/>
        </w:rPr>
        <w:t xml:space="preserve"> the following files from the specification folder</w:t>
      </w:r>
      <w:r w:rsidRPr="171D2BB7" w:rsidR="00C879CB">
        <w:rPr>
          <w:sz w:val="26"/>
          <w:szCs w:val="26"/>
        </w:rPr>
        <w:t>:</w:t>
      </w:r>
    </w:p>
    <w:p w:rsidR="00C879CB" w:rsidP="171D2BB7" w:rsidRDefault="00C879CB" w14:paraId="11A77183" w14:textId="06F2FF46">
      <w:pPr>
        <w:numPr>
          <w:ilvl w:val="0"/>
          <w:numId w:val="2"/>
        </w:numPr>
        <w:rPr>
          <w:sz w:val="26"/>
          <w:szCs w:val="26"/>
        </w:rPr>
      </w:pPr>
      <w:r w:rsidRPr="171D2BB7" w:rsidR="4CE5FB41">
        <w:rPr>
          <w:sz w:val="26"/>
          <w:szCs w:val="26"/>
        </w:rPr>
        <w:t>c</w:t>
      </w:r>
      <w:r w:rsidRPr="171D2BB7" w:rsidR="00C879CB">
        <w:rPr>
          <w:sz w:val="26"/>
          <w:szCs w:val="26"/>
        </w:rPr>
        <w:t>hessboxing.txt</w:t>
      </w:r>
    </w:p>
    <w:p w:rsidR="55F6CCAC" w:rsidP="171D2BB7" w:rsidRDefault="55F6CCAC" w14:paraId="20707C62" w14:textId="7EFFD4AD">
      <w:pPr>
        <w:numPr>
          <w:ilvl w:val="0"/>
          <w:numId w:val="2"/>
        </w:numPr>
        <w:rPr>
          <w:sz w:val="26"/>
          <w:szCs w:val="26"/>
        </w:rPr>
      </w:pPr>
      <w:r w:rsidRPr="171D2BB7" w:rsidR="55F6CCAC">
        <w:rPr>
          <w:sz w:val="26"/>
          <w:szCs w:val="26"/>
        </w:rPr>
        <w:t>c</w:t>
      </w:r>
      <w:r w:rsidRPr="171D2BB7" w:rsidR="28C785C3">
        <w:rPr>
          <w:sz w:val="26"/>
          <w:szCs w:val="26"/>
        </w:rPr>
        <w:t>hessboxing.css</w:t>
      </w:r>
    </w:p>
    <w:p w:rsidR="00C879CB" w:rsidP="171D2BB7" w:rsidRDefault="00C879CB" w14:paraId="5FBA79BE" w14:textId="2E923255">
      <w:pPr>
        <w:numPr>
          <w:ilvl w:val="0"/>
          <w:numId w:val="2"/>
        </w:numPr>
        <w:rPr>
          <w:sz w:val="26"/>
          <w:szCs w:val="26"/>
        </w:rPr>
      </w:pPr>
      <w:r w:rsidRPr="171D2BB7" w:rsidR="00C879CB">
        <w:rPr>
          <w:sz w:val="26"/>
          <w:szCs w:val="26"/>
        </w:rPr>
        <w:t>chessboxing-</w:t>
      </w:r>
      <w:r w:rsidRPr="171D2BB7" w:rsidR="38125CAB">
        <w:rPr>
          <w:sz w:val="26"/>
          <w:szCs w:val="26"/>
        </w:rPr>
        <w:t>HTML</w:t>
      </w:r>
      <w:r w:rsidRPr="171D2BB7" w:rsidR="2BCF1DD4">
        <w:rPr>
          <w:sz w:val="26"/>
          <w:szCs w:val="26"/>
        </w:rPr>
        <w:t>.p</w:t>
      </w:r>
      <w:r w:rsidRPr="171D2BB7" w:rsidR="5C7A5143">
        <w:rPr>
          <w:sz w:val="26"/>
          <w:szCs w:val="26"/>
        </w:rPr>
        <w:t>ng</w:t>
      </w:r>
    </w:p>
    <w:p w:rsidRPr="00C879CB" w:rsidR="00767AB3" w:rsidP="171D2BB7" w:rsidRDefault="00767AB3" w14:paraId="142BE3D8" w14:textId="616B587B">
      <w:pPr>
        <w:numPr>
          <w:ilvl w:val="0"/>
          <w:numId w:val="2"/>
        </w:numPr>
        <w:rPr>
          <w:sz w:val="26"/>
          <w:szCs w:val="26"/>
        </w:rPr>
      </w:pPr>
      <w:bookmarkStart w:name="OLE_LINK8" w:id="3"/>
      <w:bookmarkStart w:name="OLE_LINK9" w:id="4"/>
      <w:r w:rsidRPr="171D2BB7" w:rsidR="00767AB3">
        <w:rPr>
          <w:sz w:val="26"/>
          <w:szCs w:val="26"/>
        </w:rPr>
        <w:t>chessboxing-</w:t>
      </w:r>
      <w:r w:rsidRPr="171D2BB7" w:rsidR="007F41E3">
        <w:rPr>
          <w:sz w:val="26"/>
          <w:szCs w:val="26"/>
        </w:rPr>
        <w:t>accessibility</w:t>
      </w:r>
      <w:r w:rsidRPr="171D2BB7" w:rsidR="00767AB3">
        <w:rPr>
          <w:sz w:val="26"/>
          <w:szCs w:val="26"/>
        </w:rPr>
        <w:t>-demo</w:t>
      </w:r>
      <w:bookmarkEnd w:id="3"/>
      <w:bookmarkEnd w:id="4"/>
      <w:r w:rsidRPr="171D2BB7" w:rsidR="00CF35A2">
        <w:rPr>
          <w:sz w:val="26"/>
          <w:szCs w:val="26"/>
        </w:rPr>
        <w:t>.mp4</w:t>
      </w:r>
      <w:r w:rsidRPr="171D2BB7" w:rsidR="1B2305CB">
        <w:rPr>
          <w:sz w:val="26"/>
          <w:szCs w:val="26"/>
        </w:rPr>
        <w:t xml:space="preserve"> (</w:t>
      </w:r>
      <w:hyperlink r:id="Rbf373731aab74f25">
        <w:r w:rsidRPr="171D2BB7" w:rsidR="5247C677">
          <w:rPr>
            <w:rStyle w:val="Hyperlink"/>
            <w:rFonts w:ascii="Arial" w:hAnsi="Arial" w:eastAsia="Arial" w:cs="Arial"/>
            <w:noProof w:val="0"/>
            <w:sz w:val="26"/>
            <w:szCs w:val="26"/>
            <w:lang w:val="en-GB"/>
          </w:rPr>
          <w:t>chessboxing-accessibility-demo.mp4</w:t>
        </w:r>
      </w:hyperlink>
      <w:r w:rsidRPr="171D2BB7" w:rsidR="5247C677">
        <w:rPr>
          <w:rFonts w:ascii="Arial" w:hAnsi="Arial" w:eastAsia="Arial" w:cs="Arial"/>
          <w:noProof w:val="0"/>
          <w:sz w:val="26"/>
          <w:szCs w:val="26"/>
          <w:lang w:val="en-GB"/>
        </w:rPr>
        <w:t>)</w:t>
      </w:r>
    </w:p>
    <w:p w:rsidRPr="00C879CB" w:rsidR="00C879CB" w:rsidP="171D2BB7" w:rsidRDefault="00C879CB" w14:paraId="0FDD4EFC" w14:textId="5AF4E6A3">
      <w:pPr>
        <w:numPr>
          <w:ilvl w:val="0"/>
          <w:numId w:val="2"/>
        </w:numPr>
        <w:rPr>
          <w:sz w:val="26"/>
          <w:szCs w:val="26"/>
        </w:rPr>
      </w:pPr>
      <w:r w:rsidRPr="171D2BB7" w:rsidR="00C879CB">
        <w:rPr>
          <w:sz w:val="26"/>
          <w:szCs w:val="26"/>
        </w:rPr>
        <w:t>chessboxing-</w:t>
      </w:r>
      <w:r w:rsidRPr="171D2BB7" w:rsidR="11B17E79">
        <w:rPr>
          <w:sz w:val="26"/>
          <w:szCs w:val="26"/>
        </w:rPr>
        <w:t>CSS</w:t>
      </w:r>
      <w:r w:rsidRPr="171D2BB7" w:rsidR="11A0309B">
        <w:rPr>
          <w:sz w:val="26"/>
          <w:szCs w:val="26"/>
        </w:rPr>
        <w:t>-small</w:t>
      </w:r>
      <w:r w:rsidRPr="171D2BB7" w:rsidR="00C879CB">
        <w:rPr>
          <w:sz w:val="26"/>
          <w:szCs w:val="26"/>
        </w:rPr>
        <w:t>.p</w:t>
      </w:r>
      <w:r w:rsidRPr="171D2BB7" w:rsidR="00C53415">
        <w:rPr>
          <w:sz w:val="26"/>
          <w:szCs w:val="26"/>
        </w:rPr>
        <w:t>ng</w:t>
      </w:r>
    </w:p>
    <w:p w:rsidRPr="00C879CB" w:rsidR="00C879CB" w:rsidP="171D2BB7" w:rsidRDefault="00C879CB" w14:paraId="382BCEAC" w14:textId="6BE90482">
      <w:pPr>
        <w:numPr>
          <w:ilvl w:val="0"/>
          <w:numId w:val="2"/>
        </w:numPr>
        <w:rPr>
          <w:sz w:val="26"/>
          <w:szCs w:val="26"/>
        </w:rPr>
      </w:pPr>
      <w:r w:rsidRPr="171D2BB7" w:rsidR="00C879CB">
        <w:rPr>
          <w:sz w:val="26"/>
          <w:szCs w:val="26"/>
        </w:rPr>
        <w:t>chessboxing-</w:t>
      </w:r>
      <w:r w:rsidRPr="171D2BB7" w:rsidR="4E9157FE">
        <w:rPr>
          <w:sz w:val="26"/>
          <w:szCs w:val="26"/>
        </w:rPr>
        <w:t>CSS</w:t>
      </w:r>
      <w:r w:rsidRPr="171D2BB7" w:rsidR="5B3AE4B9">
        <w:rPr>
          <w:sz w:val="26"/>
          <w:szCs w:val="26"/>
        </w:rPr>
        <w:t>-large</w:t>
      </w:r>
      <w:r w:rsidRPr="171D2BB7" w:rsidR="00C879CB">
        <w:rPr>
          <w:sz w:val="26"/>
          <w:szCs w:val="26"/>
        </w:rPr>
        <w:t>.p</w:t>
      </w:r>
      <w:r w:rsidRPr="171D2BB7" w:rsidR="00C53415">
        <w:rPr>
          <w:sz w:val="26"/>
          <w:szCs w:val="26"/>
        </w:rPr>
        <w:t>ng</w:t>
      </w:r>
    </w:p>
    <w:p w:rsidR="171D2BB7" w:rsidP="171D2BB7" w:rsidRDefault="171D2BB7" w14:paraId="291F7FB9" w14:textId="1BDE1962">
      <w:pPr>
        <w:rPr>
          <w:sz w:val="26"/>
          <w:szCs w:val="26"/>
        </w:rPr>
      </w:pPr>
    </w:p>
    <w:p w:rsidR="2076B5F6" w:rsidP="171D2BB7" w:rsidRDefault="2076B5F6" w14:paraId="51C69AE7" w14:textId="4501886E">
      <w:pPr>
        <w:rPr>
          <w:sz w:val="26"/>
          <w:szCs w:val="26"/>
        </w:rPr>
      </w:pPr>
      <w:r w:rsidRPr="171D2BB7" w:rsidR="2076B5F6">
        <w:rPr>
          <w:sz w:val="26"/>
          <w:szCs w:val="26"/>
        </w:rPr>
        <w:t xml:space="preserve">These </w:t>
      </w:r>
      <w:r w:rsidRPr="171D2BB7" w:rsidR="468BFA04">
        <w:rPr>
          <w:sz w:val="26"/>
          <w:szCs w:val="26"/>
        </w:rPr>
        <w:t xml:space="preserve">files, besides the video (linked above), </w:t>
      </w:r>
      <w:r w:rsidRPr="171D2BB7" w:rsidR="2076B5F6">
        <w:rPr>
          <w:sz w:val="26"/>
          <w:szCs w:val="26"/>
        </w:rPr>
        <w:t xml:space="preserve">can be found here: </w:t>
      </w:r>
      <w:hyperlink r:id="Rd737ddc111c74600">
        <w:r w:rsidRPr="171D2BB7" w:rsidR="33F4EF79">
          <w:rPr>
            <w:rStyle w:val="Hyperlink"/>
            <w:sz w:val="26"/>
            <w:szCs w:val="26"/>
          </w:rPr>
          <w:t>https://github.com/cgshep/csc8018-coursework-resources/</w:t>
        </w:r>
      </w:hyperlink>
      <w:r w:rsidRPr="171D2BB7" w:rsidR="33F4EF79">
        <w:rPr>
          <w:sz w:val="26"/>
          <w:szCs w:val="26"/>
        </w:rPr>
        <w:t xml:space="preserve"> </w:t>
      </w:r>
    </w:p>
    <w:p w:rsidRPr="00C879CB" w:rsidR="00C879CB" w:rsidP="171D2BB7" w:rsidRDefault="00C879CB" w14:paraId="03A46E03" w14:textId="77777777" w14:noSpellErr="1">
      <w:pPr>
        <w:pStyle w:val="Heading1"/>
        <w:rPr>
          <w:sz w:val="44"/>
          <w:szCs w:val="44"/>
        </w:rPr>
      </w:pPr>
      <w:r w:rsidRPr="171D2BB7" w:rsidR="00C879CB">
        <w:rPr>
          <w:sz w:val="44"/>
          <w:szCs w:val="44"/>
        </w:rPr>
        <w:t>Instructions</w:t>
      </w:r>
    </w:p>
    <w:p w:rsidRPr="00C879CB" w:rsidR="00C879CB" w:rsidP="171D2BB7" w:rsidRDefault="00C879CB" w14:paraId="561D0E2E" w14:textId="144C266A">
      <w:pPr>
        <w:rPr>
          <w:sz w:val="26"/>
          <w:szCs w:val="26"/>
        </w:rPr>
      </w:pPr>
      <w:r w:rsidRPr="171D2BB7" w:rsidR="00C879CB">
        <w:rPr>
          <w:sz w:val="26"/>
          <w:szCs w:val="26"/>
        </w:rPr>
        <w:t>Use HTML tags and attributes to mark up the contents of chessboxing.txt for display on the web, as shown in chessboxing-</w:t>
      </w:r>
      <w:r w:rsidRPr="171D2BB7" w:rsidR="13CD1B56">
        <w:rPr>
          <w:sz w:val="26"/>
          <w:szCs w:val="26"/>
        </w:rPr>
        <w:t>HTML.png</w:t>
      </w:r>
      <w:r w:rsidRPr="171D2BB7" w:rsidR="00C879CB">
        <w:rPr>
          <w:sz w:val="26"/>
          <w:szCs w:val="26"/>
        </w:rPr>
        <w:t>. Save your file as chessboxing.html.</w:t>
      </w:r>
    </w:p>
    <w:p w:rsidR="75248D9F" w:rsidP="171D2BB7" w:rsidRDefault="75248D9F" w14:paraId="1F35CB59" w14:textId="5DD6334B" w14:noSpellErr="1">
      <w:pPr>
        <w:rPr>
          <w:sz w:val="26"/>
          <w:szCs w:val="26"/>
        </w:rPr>
      </w:pPr>
    </w:p>
    <w:p w:rsidRPr="00C879CB" w:rsidR="00C879CB" w:rsidP="171D2BB7" w:rsidRDefault="00C879CB" w14:paraId="005A009E" w14:textId="43588D5F">
      <w:pPr>
        <w:rPr>
          <w:sz w:val="26"/>
          <w:szCs w:val="26"/>
        </w:rPr>
      </w:pPr>
      <w:r w:rsidRPr="171D2BB7" w:rsidR="00C879CB">
        <w:rPr>
          <w:sz w:val="26"/>
          <w:szCs w:val="26"/>
        </w:rPr>
        <w:t>Next, add valid CSS to present chessboxing.html as shown in the resource files chessboxing-</w:t>
      </w:r>
      <w:r w:rsidRPr="171D2BB7" w:rsidR="3F50DAAE">
        <w:rPr>
          <w:sz w:val="26"/>
          <w:szCs w:val="26"/>
        </w:rPr>
        <w:t>CSS</w:t>
      </w:r>
      <w:r w:rsidRPr="171D2BB7" w:rsidR="343A4EBE">
        <w:rPr>
          <w:sz w:val="26"/>
          <w:szCs w:val="26"/>
        </w:rPr>
        <w:t>-</w:t>
      </w:r>
      <w:r w:rsidRPr="171D2BB7" w:rsidR="00C879CB">
        <w:rPr>
          <w:sz w:val="26"/>
          <w:szCs w:val="26"/>
        </w:rPr>
        <w:t>large.p</w:t>
      </w:r>
      <w:r w:rsidRPr="171D2BB7" w:rsidR="007B5B00">
        <w:rPr>
          <w:sz w:val="26"/>
          <w:szCs w:val="26"/>
        </w:rPr>
        <w:t>ng</w:t>
      </w:r>
      <w:r w:rsidRPr="171D2BB7" w:rsidR="00C879CB">
        <w:rPr>
          <w:sz w:val="26"/>
          <w:szCs w:val="26"/>
        </w:rPr>
        <w:t> and chessboxing-</w:t>
      </w:r>
      <w:r w:rsidRPr="171D2BB7" w:rsidR="0D9281A1">
        <w:rPr>
          <w:sz w:val="26"/>
          <w:szCs w:val="26"/>
        </w:rPr>
        <w:t>CSS</w:t>
      </w:r>
      <w:r w:rsidRPr="171D2BB7" w:rsidR="00C879CB">
        <w:rPr>
          <w:sz w:val="26"/>
          <w:szCs w:val="26"/>
        </w:rPr>
        <w:t>-small.p</w:t>
      </w:r>
      <w:r w:rsidRPr="171D2BB7" w:rsidR="007B5B00">
        <w:rPr>
          <w:sz w:val="26"/>
          <w:szCs w:val="26"/>
        </w:rPr>
        <w:t>ng</w:t>
      </w:r>
      <w:r w:rsidRPr="171D2BB7" w:rsidR="00C879CB">
        <w:rPr>
          <w:sz w:val="26"/>
          <w:szCs w:val="26"/>
        </w:rPr>
        <w:t xml:space="preserve">. </w:t>
      </w:r>
      <w:r w:rsidRPr="171D2BB7" w:rsidR="007D0624">
        <w:rPr>
          <w:sz w:val="26"/>
          <w:szCs w:val="26"/>
        </w:rPr>
        <w:t>All</w:t>
      </w:r>
      <w:r w:rsidRPr="171D2BB7" w:rsidR="43642D73">
        <w:rPr>
          <w:sz w:val="26"/>
          <w:szCs w:val="26"/>
        </w:rPr>
        <w:t xml:space="preserve"> </w:t>
      </w:r>
      <w:r w:rsidRPr="171D2BB7" w:rsidR="00C879CB">
        <w:rPr>
          <w:sz w:val="26"/>
          <w:szCs w:val="26"/>
        </w:rPr>
        <w:t>your CSS must be contained inside a single external file called </w:t>
      </w:r>
      <w:r w:rsidRPr="171D2BB7" w:rsidR="00C879CB">
        <w:rPr>
          <w:i w:val="1"/>
          <w:iCs w:val="1"/>
          <w:sz w:val="26"/>
          <w:szCs w:val="26"/>
        </w:rPr>
        <w:t>chessboxing.css</w:t>
      </w:r>
      <w:r w:rsidRPr="171D2BB7" w:rsidR="00C879CB">
        <w:rPr>
          <w:sz w:val="26"/>
          <w:szCs w:val="26"/>
        </w:rPr>
        <w:t xml:space="preserve">. </w:t>
      </w:r>
    </w:p>
    <w:p w:rsidRPr="00C879CB" w:rsidR="00C879CB" w:rsidP="171D2BB7" w:rsidRDefault="00C879CB" w14:paraId="3C928CE8" w14:textId="5F90C585">
      <w:pPr>
        <w:rPr>
          <w:sz w:val="26"/>
          <w:szCs w:val="26"/>
        </w:rPr>
      </w:pPr>
    </w:p>
    <w:p w:rsidRPr="00C879CB" w:rsidR="00C879CB" w:rsidP="171D2BB7" w:rsidRDefault="00C879CB" w14:paraId="33B5D12E" w14:textId="7311C097">
      <w:pPr>
        <w:rPr>
          <w:sz w:val="26"/>
          <w:szCs w:val="26"/>
        </w:rPr>
      </w:pPr>
      <w:r w:rsidRPr="171D2BB7" w:rsidR="00C879CB">
        <w:rPr>
          <w:sz w:val="26"/>
          <w:szCs w:val="26"/>
        </w:rPr>
        <w:t xml:space="preserve">You are not </w:t>
      </w:r>
      <w:r w:rsidRPr="171D2BB7" w:rsidR="00C879CB">
        <w:rPr>
          <w:sz w:val="26"/>
          <w:szCs w:val="26"/>
        </w:rPr>
        <w:t>permitted</w:t>
      </w:r>
      <w:r w:rsidRPr="171D2BB7" w:rsidR="00C879CB">
        <w:rPr>
          <w:sz w:val="26"/>
          <w:szCs w:val="26"/>
        </w:rPr>
        <w:t xml:space="preserve"> to use any external libraries</w:t>
      </w:r>
      <w:r w:rsidRPr="171D2BB7" w:rsidR="433ED620">
        <w:rPr>
          <w:sz w:val="26"/>
          <w:szCs w:val="26"/>
        </w:rPr>
        <w:t>,</w:t>
      </w:r>
      <w:r w:rsidRPr="171D2BB7" w:rsidR="00C879CB">
        <w:rPr>
          <w:sz w:val="26"/>
          <w:szCs w:val="26"/>
        </w:rPr>
        <w:t xml:space="preserve"> such as jQuery-UI or Bootstrap.</w:t>
      </w:r>
    </w:p>
    <w:p w:rsidR="171D2BB7" w:rsidRDefault="171D2BB7" w14:paraId="2AACCF21" w14:textId="2DE4A379"/>
    <w:p w:rsidR="00C879CB" w:rsidP="171D2BB7" w:rsidRDefault="00C879CB" w14:paraId="38C76D7A" w14:textId="62FBB5F1">
      <w:pPr>
        <w:pStyle w:val="Heading2"/>
        <w:rPr>
          <w:sz w:val="44"/>
          <w:szCs w:val="44"/>
        </w:rPr>
      </w:pPr>
      <w:r w:rsidRPr="171D2BB7" w:rsidR="00C879CB">
        <w:rPr>
          <w:sz w:val="44"/>
          <w:szCs w:val="44"/>
        </w:rPr>
        <w:t>Marking Criteria (HTML)</w:t>
      </w:r>
      <w:r w:rsidRPr="171D2BB7" w:rsidR="00980853">
        <w:rPr>
          <w:sz w:val="44"/>
          <w:szCs w:val="44"/>
        </w:rPr>
        <w:t xml:space="preserve"> – </w:t>
      </w:r>
      <w:r w:rsidRPr="171D2BB7" w:rsidR="0041053C">
        <w:rPr>
          <w:sz w:val="44"/>
          <w:szCs w:val="44"/>
        </w:rPr>
        <w:t>1</w:t>
      </w:r>
      <w:r w:rsidRPr="171D2BB7" w:rsidR="073C142B">
        <w:rPr>
          <w:sz w:val="44"/>
          <w:szCs w:val="44"/>
        </w:rPr>
        <w:t>2</w:t>
      </w:r>
      <w:r w:rsidRPr="171D2BB7" w:rsidR="00980853">
        <w:rPr>
          <w:sz w:val="44"/>
          <w:szCs w:val="44"/>
        </w:rPr>
        <w:t xml:space="preserve"> marks</w:t>
      </w:r>
    </w:p>
    <w:p w:rsidRPr="00C879CB" w:rsidR="00C879CB" w:rsidP="171D2BB7" w:rsidRDefault="00C879CB" w14:paraId="35A52F69" w14:textId="1B2A1E57" w14:noSpellErr="1">
      <w:pPr>
        <w:rPr>
          <w:sz w:val="26"/>
          <w:szCs w:val="26"/>
        </w:rPr>
      </w:pPr>
      <w:r w:rsidRPr="208951E5" w:rsidR="00C879CB">
        <w:rPr>
          <w:b w:val="1"/>
          <w:bCs w:val="1"/>
          <w:sz w:val="26"/>
          <w:szCs w:val="26"/>
        </w:rPr>
        <w:t xml:space="preserve">Structure and organisation </w:t>
      </w:r>
      <w:r w:rsidRPr="208951E5" w:rsidR="00C879CB">
        <w:rPr>
          <w:b w:val="1"/>
          <w:bCs w:val="1"/>
          <w:sz w:val="26"/>
          <w:szCs w:val="26"/>
        </w:rPr>
        <w:t>[</w:t>
      </w:r>
      <w:r w:rsidRPr="208951E5" w:rsidR="00421848">
        <w:rPr>
          <w:b w:val="1"/>
          <w:bCs w:val="1"/>
          <w:sz w:val="26"/>
          <w:szCs w:val="26"/>
        </w:rPr>
        <w:t>4</w:t>
      </w:r>
      <w:r w:rsidRPr="208951E5" w:rsidR="00C879CB">
        <w:rPr>
          <w:b w:val="1"/>
          <w:bCs w:val="1"/>
          <w:sz w:val="26"/>
          <w:szCs w:val="26"/>
        </w:rPr>
        <w:t xml:space="preserve"> marks]</w:t>
      </w:r>
      <w:r w:rsidRPr="208951E5" w:rsidR="00C879CB">
        <w:rPr>
          <w:b w:val="1"/>
          <w:bCs w:val="1"/>
          <w:sz w:val="26"/>
          <w:szCs w:val="26"/>
        </w:rPr>
        <w:t>:</w:t>
      </w:r>
      <w:r w:rsidRPr="208951E5" w:rsidR="00C879CB">
        <w:rPr>
          <w:sz w:val="26"/>
          <w:szCs w:val="26"/>
        </w:rPr>
        <w:t> </w:t>
      </w:r>
      <w:r w:rsidRPr="208951E5" w:rsidR="00C879CB">
        <w:rPr>
          <w:sz w:val="26"/>
          <w:szCs w:val="26"/>
        </w:rPr>
        <w:t>Appropriate</w:t>
      </w:r>
      <w:r w:rsidRPr="208951E5" w:rsidR="00C879CB">
        <w:rPr>
          <w:sz w:val="26"/>
          <w:szCs w:val="26"/>
        </w:rPr>
        <w:t xml:space="preserve">, content-specific, clean semantic markup that reflects the </w:t>
      </w:r>
      <w:r w:rsidRPr="208951E5" w:rsidR="00C879CB">
        <w:rPr>
          <w:sz w:val="26"/>
          <w:szCs w:val="26"/>
        </w:rPr>
        <w:t xml:space="preserve">document structure must be used throughout the document. Your page must correctly link to all required external resources. </w:t>
      </w:r>
    </w:p>
    <w:p w:rsidRPr="00C879CB" w:rsidR="00C879CB" w:rsidP="171D2BB7" w:rsidRDefault="00C879CB" w14:paraId="2156EB81" w14:textId="49E65AED" w14:noSpellErr="1">
      <w:pPr>
        <w:rPr>
          <w:sz w:val="26"/>
          <w:szCs w:val="26"/>
        </w:rPr>
      </w:pPr>
    </w:p>
    <w:p w:rsidRPr="00C879CB" w:rsidR="00C879CB" w:rsidP="171D2BB7" w:rsidRDefault="00C879CB" w14:paraId="1E95713B" w14:textId="77777777" w14:noSpellErr="1">
      <w:pPr>
        <w:rPr>
          <w:sz w:val="26"/>
          <w:szCs w:val="26"/>
        </w:rPr>
      </w:pPr>
      <w:r w:rsidRPr="171D2BB7" w:rsidR="00C879CB">
        <w:rPr>
          <w:b w:val="1"/>
          <w:bCs w:val="1"/>
          <w:sz w:val="26"/>
          <w:szCs w:val="26"/>
        </w:rPr>
        <w:t>Links, images &amp; media [3 marks]:</w:t>
      </w:r>
      <w:r w:rsidRPr="171D2BB7" w:rsidR="00C879CB">
        <w:rPr>
          <w:sz w:val="26"/>
          <w:szCs w:val="26"/>
        </w:rPr>
        <w:t> Images and other external media objects must be appropriately marked up and displayed correctly. All images should be linked using full absolute URLs (see Assets &amp; resources section).</w:t>
      </w:r>
    </w:p>
    <w:p w:rsidR="75248D9F" w:rsidP="171D2BB7" w:rsidRDefault="75248D9F" w14:paraId="09D9F6A9" w14:textId="5CD9958B" w14:noSpellErr="1">
      <w:pPr>
        <w:rPr>
          <w:sz w:val="26"/>
          <w:szCs w:val="26"/>
        </w:rPr>
      </w:pPr>
    </w:p>
    <w:p w:rsidRPr="00C879CB" w:rsidR="00C879CB" w:rsidP="171D2BB7" w:rsidRDefault="00C879CB" w14:paraId="6625B534" w14:textId="4A22DE61" w14:noSpellErr="1">
      <w:pPr>
        <w:rPr>
          <w:sz w:val="26"/>
          <w:szCs w:val="26"/>
        </w:rPr>
      </w:pPr>
      <w:r w:rsidRPr="171D2BB7" w:rsidR="00C879CB">
        <w:rPr>
          <w:b w:val="1"/>
          <w:bCs w:val="1"/>
          <w:sz w:val="26"/>
          <w:szCs w:val="26"/>
        </w:rPr>
        <w:t>Accessibility [</w:t>
      </w:r>
      <w:r w:rsidRPr="171D2BB7" w:rsidR="009971F1">
        <w:rPr>
          <w:b w:val="1"/>
          <w:bCs w:val="1"/>
          <w:sz w:val="26"/>
          <w:szCs w:val="26"/>
        </w:rPr>
        <w:t>2</w:t>
      </w:r>
      <w:r w:rsidRPr="171D2BB7" w:rsidR="00C879CB">
        <w:rPr>
          <w:b w:val="1"/>
          <w:bCs w:val="1"/>
          <w:sz w:val="26"/>
          <w:szCs w:val="26"/>
        </w:rPr>
        <w:t xml:space="preserve"> mark</w:t>
      </w:r>
      <w:r w:rsidRPr="171D2BB7" w:rsidR="009971F1">
        <w:rPr>
          <w:b w:val="1"/>
          <w:bCs w:val="1"/>
          <w:sz w:val="26"/>
          <w:szCs w:val="26"/>
        </w:rPr>
        <w:t>s</w:t>
      </w:r>
      <w:r w:rsidRPr="171D2BB7" w:rsidR="00C879CB">
        <w:rPr>
          <w:b w:val="1"/>
          <w:bCs w:val="1"/>
          <w:sz w:val="26"/>
          <w:szCs w:val="26"/>
        </w:rPr>
        <w:t>]:</w:t>
      </w:r>
      <w:r w:rsidRPr="171D2BB7" w:rsidR="00C879CB">
        <w:rPr>
          <w:sz w:val="26"/>
          <w:szCs w:val="26"/>
        </w:rPr>
        <w:t> Your markup should</w:t>
      </w:r>
      <w:r w:rsidRPr="171D2BB7" w:rsidR="749DDB9D">
        <w:rPr>
          <w:sz w:val="26"/>
          <w:szCs w:val="26"/>
        </w:rPr>
        <w:t xml:space="preserve"> include accessibility measures for </w:t>
      </w:r>
      <w:r w:rsidRPr="171D2BB7" w:rsidR="00C879CB">
        <w:rPr>
          <w:sz w:val="26"/>
          <w:szCs w:val="26"/>
        </w:rPr>
        <w:t xml:space="preserve">non-textual content such as images, </w:t>
      </w:r>
      <w:r w:rsidRPr="171D2BB7" w:rsidR="00C879CB">
        <w:rPr>
          <w:sz w:val="26"/>
          <w:szCs w:val="26"/>
        </w:rPr>
        <w:t>tables</w:t>
      </w:r>
      <w:r w:rsidRPr="171D2BB7" w:rsidR="00C879CB">
        <w:rPr>
          <w:sz w:val="26"/>
          <w:szCs w:val="26"/>
        </w:rPr>
        <w:t xml:space="preserve"> and forms.</w:t>
      </w:r>
      <w:r w:rsidRPr="171D2BB7" w:rsidR="000D1C1E">
        <w:rPr>
          <w:sz w:val="26"/>
          <w:szCs w:val="26"/>
        </w:rPr>
        <w:t xml:space="preserve"> This means images should include a detailed alt text description e.g. “</w:t>
      </w:r>
      <w:bookmarkStart w:name="OLE_LINK3" w:id="6"/>
      <w:bookmarkStart w:name="OLE_LINK4" w:id="7"/>
      <w:r w:rsidRPr="171D2BB7" w:rsidR="000D1C1E">
        <w:rPr>
          <w:sz w:val="26"/>
          <w:szCs w:val="26"/>
        </w:rPr>
        <w:t>A photo of two men sitting at a table with a chessboard on top</w:t>
      </w:r>
      <w:bookmarkEnd w:id="6"/>
      <w:bookmarkEnd w:id="7"/>
      <w:r w:rsidRPr="171D2BB7" w:rsidR="000D1C1E">
        <w:rPr>
          <w:sz w:val="26"/>
          <w:szCs w:val="26"/>
        </w:rPr>
        <w:t>”.</w:t>
      </w:r>
      <w:r w:rsidRPr="171D2BB7" w:rsidR="00B04C78">
        <w:rPr>
          <w:sz w:val="26"/>
          <w:szCs w:val="26"/>
        </w:rPr>
        <w:t xml:space="preserve"> You should refer to </w:t>
      </w:r>
      <w:r w:rsidRPr="171D2BB7" w:rsidR="0014723C">
        <w:rPr>
          <w:sz w:val="26"/>
          <w:szCs w:val="26"/>
        </w:rPr>
        <w:t>chessboxing-accessibility-demo</w:t>
      </w:r>
      <w:r w:rsidRPr="171D2BB7" w:rsidR="00CF35A2">
        <w:rPr>
          <w:sz w:val="26"/>
          <w:szCs w:val="26"/>
        </w:rPr>
        <w:t>.mp4</w:t>
      </w:r>
      <w:r w:rsidRPr="171D2BB7" w:rsidR="0014723C">
        <w:rPr>
          <w:sz w:val="26"/>
          <w:szCs w:val="26"/>
        </w:rPr>
        <w:t xml:space="preserve"> </w:t>
      </w:r>
      <w:r w:rsidRPr="171D2BB7" w:rsidR="00E733C2">
        <w:rPr>
          <w:sz w:val="26"/>
          <w:szCs w:val="26"/>
        </w:rPr>
        <w:t>for an example of screen reader behaviour.</w:t>
      </w:r>
    </w:p>
    <w:p w:rsidR="75248D9F" w:rsidP="171D2BB7" w:rsidRDefault="75248D9F" w14:paraId="2CD533EA" w14:textId="5F1B4C08" w14:noSpellErr="1">
      <w:pPr>
        <w:rPr>
          <w:sz w:val="26"/>
          <w:szCs w:val="26"/>
        </w:rPr>
      </w:pPr>
    </w:p>
    <w:p w:rsidR="00642CEB" w:rsidP="171D2BB7" w:rsidRDefault="00C879CB" w14:paraId="0E117FDF" w14:textId="5344318D" w14:noSpellErr="1">
      <w:pPr>
        <w:rPr>
          <w:sz w:val="26"/>
          <w:szCs w:val="26"/>
        </w:rPr>
      </w:pPr>
      <w:bookmarkStart w:name="OLE_LINK1" w:id="8"/>
      <w:bookmarkStart w:name="OLE_LINK2" w:id="9"/>
      <w:r w:rsidRPr="171D2BB7" w:rsidR="00C879CB">
        <w:rPr>
          <w:b w:val="1"/>
          <w:bCs w:val="1"/>
          <w:sz w:val="26"/>
          <w:szCs w:val="26"/>
        </w:rPr>
        <w:t>Visual comparison [1</w:t>
      </w:r>
      <w:r w:rsidRPr="171D2BB7" w:rsidR="003D3264">
        <w:rPr>
          <w:b w:val="1"/>
          <w:bCs w:val="1"/>
          <w:sz w:val="26"/>
          <w:szCs w:val="26"/>
        </w:rPr>
        <w:t xml:space="preserve"> </w:t>
      </w:r>
      <w:r w:rsidRPr="171D2BB7" w:rsidR="00C879CB">
        <w:rPr>
          <w:b w:val="1"/>
          <w:bCs w:val="1"/>
          <w:sz w:val="26"/>
          <w:szCs w:val="26"/>
        </w:rPr>
        <w:t>mark]:</w:t>
      </w:r>
      <w:r w:rsidRPr="171D2BB7" w:rsidR="00C879CB">
        <w:rPr>
          <w:sz w:val="26"/>
          <w:szCs w:val="26"/>
        </w:rPr>
        <w:t> Your</w:t>
      </w:r>
      <w:r w:rsidRPr="171D2BB7" w:rsidR="001F74EA">
        <w:rPr>
          <w:sz w:val="26"/>
          <w:szCs w:val="26"/>
        </w:rPr>
        <w:t xml:space="preserve"> </w:t>
      </w:r>
      <w:bookmarkEnd w:id="8"/>
      <w:bookmarkEnd w:id="9"/>
      <w:r w:rsidRPr="171D2BB7" w:rsidR="001F74EA">
        <w:rPr>
          <w:sz w:val="26"/>
          <w:szCs w:val="26"/>
        </w:rPr>
        <w:t xml:space="preserve">file chessboxing.html </w:t>
      </w:r>
      <w:r w:rsidRPr="171D2BB7" w:rsidR="00C879CB">
        <w:rPr>
          <w:sz w:val="26"/>
          <w:szCs w:val="26"/>
        </w:rPr>
        <w:t>should look like the screenshot example shown in the resources file chessboxing-HTML.p</w:t>
      </w:r>
      <w:r w:rsidRPr="171D2BB7" w:rsidR="00A06A37">
        <w:rPr>
          <w:sz w:val="26"/>
          <w:szCs w:val="26"/>
        </w:rPr>
        <w:t>ng</w:t>
      </w:r>
      <w:r w:rsidRPr="171D2BB7" w:rsidR="00C879CB">
        <w:rPr>
          <w:sz w:val="26"/>
          <w:szCs w:val="26"/>
        </w:rPr>
        <w:t xml:space="preserve"> when the page is displayed without styles. </w:t>
      </w:r>
      <w:r w:rsidRPr="171D2BB7" w:rsidR="008751F3">
        <w:rPr>
          <w:sz w:val="26"/>
          <w:szCs w:val="26"/>
        </w:rPr>
        <w:t>You</w:t>
      </w:r>
      <w:r w:rsidRPr="171D2BB7" w:rsidR="00C879CB">
        <w:rPr>
          <w:sz w:val="26"/>
          <w:szCs w:val="26"/>
        </w:rPr>
        <w:t xml:space="preserve"> are not allowed to add, remove, or rearrange the supplied content.</w:t>
      </w:r>
    </w:p>
    <w:p w:rsidRPr="00C879CB" w:rsidR="00642CEB" w:rsidP="171D2BB7" w:rsidRDefault="00642CEB" w14:paraId="7070B3EE" w14:textId="77777777" w14:noSpellErr="1">
      <w:pPr>
        <w:rPr>
          <w:sz w:val="26"/>
          <w:szCs w:val="26"/>
        </w:rPr>
      </w:pPr>
    </w:p>
    <w:p w:rsidR="75248D9F" w:rsidP="171D2BB7" w:rsidRDefault="00642CEB" w14:paraId="15475B7D" w14:textId="3C77070A" w14:noSpellErr="1">
      <w:pPr>
        <w:rPr>
          <w:sz w:val="26"/>
          <w:szCs w:val="26"/>
        </w:rPr>
      </w:pPr>
      <w:r w:rsidRPr="171D2BB7" w:rsidR="00642CEB">
        <w:rPr>
          <w:b w:val="1"/>
          <w:bCs w:val="1"/>
          <w:sz w:val="26"/>
          <w:szCs w:val="26"/>
        </w:rPr>
        <w:t>Validation [</w:t>
      </w:r>
      <w:r w:rsidRPr="171D2BB7" w:rsidR="69A17DA3">
        <w:rPr>
          <w:b w:val="1"/>
          <w:bCs w:val="1"/>
          <w:sz w:val="26"/>
          <w:szCs w:val="26"/>
        </w:rPr>
        <w:t>2</w:t>
      </w:r>
      <w:r w:rsidRPr="171D2BB7" w:rsidR="00642CEB">
        <w:rPr>
          <w:b w:val="1"/>
          <w:bCs w:val="1"/>
          <w:sz w:val="26"/>
          <w:szCs w:val="26"/>
        </w:rPr>
        <w:t xml:space="preserve"> mark</w:t>
      </w:r>
      <w:r w:rsidRPr="171D2BB7" w:rsidR="008A5C51">
        <w:rPr>
          <w:b w:val="1"/>
          <w:bCs w:val="1"/>
          <w:sz w:val="26"/>
          <w:szCs w:val="26"/>
        </w:rPr>
        <w:t>s</w:t>
      </w:r>
      <w:r w:rsidRPr="171D2BB7" w:rsidR="00642CEB">
        <w:rPr>
          <w:b w:val="1"/>
          <w:bCs w:val="1"/>
          <w:sz w:val="26"/>
          <w:szCs w:val="26"/>
        </w:rPr>
        <w:t>]:</w:t>
      </w:r>
      <w:r w:rsidRPr="171D2BB7" w:rsidR="00642CEB">
        <w:rPr>
          <w:sz w:val="26"/>
          <w:szCs w:val="26"/>
        </w:rPr>
        <w:t> </w:t>
      </w:r>
      <w:r w:rsidRPr="171D2BB7" w:rsidR="008A5C51">
        <w:rPr>
          <w:sz w:val="26"/>
          <w:szCs w:val="26"/>
        </w:rPr>
        <w:t xml:space="preserve"> Your</w:t>
      </w:r>
      <w:r w:rsidRPr="171D2BB7" w:rsidR="5D608207">
        <w:rPr>
          <w:sz w:val="26"/>
          <w:szCs w:val="26"/>
        </w:rPr>
        <w:t xml:space="preserve"> </w:t>
      </w:r>
      <w:r w:rsidRPr="171D2BB7" w:rsidR="008A5C51">
        <w:rPr>
          <w:sz w:val="26"/>
          <w:szCs w:val="26"/>
        </w:rPr>
        <w:t xml:space="preserve">finished chessboxing.html must </w:t>
      </w:r>
      <w:r w:rsidRPr="171D2BB7" w:rsidR="008A5C51">
        <w:rPr>
          <w:sz w:val="26"/>
          <w:szCs w:val="26"/>
        </w:rPr>
        <w:t>contain</w:t>
      </w:r>
      <w:r w:rsidRPr="171D2BB7" w:rsidR="008A5C51">
        <w:rPr>
          <w:sz w:val="26"/>
          <w:szCs w:val="26"/>
        </w:rPr>
        <w:t xml:space="preserve"> a suitable DTD and </w:t>
      </w:r>
      <w:r w:rsidRPr="171D2BB7" w:rsidR="008A5C51">
        <w:rPr>
          <w:sz w:val="26"/>
          <w:szCs w:val="26"/>
        </w:rPr>
        <w:t>validate</w:t>
      </w:r>
      <w:r w:rsidRPr="171D2BB7" w:rsidR="008A5C51">
        <w:rPr>
          <w:sz w:val="26"/>
          <w:szCs w:val="26"/>
        </w:rPr>
        <w:t xml:space="preserve"> automatically as HTML5</w:t>
      </w:r>
      <w:r w:rsidRPr="171D2BB7" w:rsidR="00BF3BAF">
        <w:rPr>
          <w:sz w:val="26"/>
          <w:szCs w:val="26"/>
        </w:rPr>
        <w:t xml:space="preserve"> without warnings</w:t>
      </w:r>
      <w:r w:rsidRPr="171D2BB7" w:rsidR="008A5C51">
        <w:rPr>
          <w:sz w:val="26"/>
          <w:szCs w:val="26"/>
        </w:rPr>
        <w:t xml:space="preserve"> </w:t>
      </w:r>
      <w:r w:rsidRPr="171D2BB7" w:rsidR="008A5C51">
        <w:rPr>
          <w:sz w:val="26"/>
          <w:szCs w:val="26"/>
        </w:rPr>
        <w:t>when checked by file upload at </w:t>
      </w:r>
      <w:hyperlink r:id="R5957db13bb6e418d">
        <w:r w:rsidRPr="171D2BB7" w:rsidR="008A5C51">
          <w:rPr>
            <w:rStyle w:val="Hyperlink"/>
            <w:sz w:val="26"/>
            <w:szCs w:val="26"/>
          </w:rPr>
          <w:t>http://validator.w3.org/Links to an external site.</w:t>
        </w:r>
      </w:hyperlink>
    </w:p>
    <w:p w:rsidR="171D2BB7" w:rsidRDefault="171D2BB7" w14:paraId="471253E2" w14:textId="5927E3E2"/>
    <w:p w:rsidR="00C879CB" w:rsidP="75B7F435" w:rsidRDefault="00C879CB" w14:paraId="1BE29311" w14:textId="29DC42BD">
      <w:pPr>
        <w:pStyle w:val="Heading2"/>
      </w:pPr>
      <w:r w:rsidR="00C879CB">
        <w:rPr/>
        <w:t>Marking Criteria (CSS)</w:t>
      </w:r>
      <w:r w:rsidR="00342A59">
        <w:rPr/>
        <w:t xml:space="preserve"> – </w:t>
      </w:r>
      <w:r w:rsidR="00FC2A73">
        <w:rPr/>
        <w:t>2</w:t>
      </w:r>
      <w:r w:rsidR="086E0E5F">
        <w:rPr/>
        <w:t>6</w:t>
      </w:r>
      <w:r w:rsidR="00342A59">
        <w:rPr/>
        <w:t xml:space="preserve"> marks</w:t>
      </w:r>
    </w:p>
    <w:p w:rsidRPr="00C879CB" w:rsidR="00FF0270" w:rsidP="171D2BB7" w:rsidRDefault="00342EE3" w14:paraId="73AA0320" w14:textId="7681A7D1" w14:noSpellErr="1">
      <w:pPr>
        <w:rPr>
          <w:sz w:val="26"/>
          <w:szCs w:val="26"/>
        </w:rPr>
      </w:pPr>
      <w:r w:rsidRPr="171D2BB7" w:rsidR="00342EE3">
        <w:rPr>
          <w:sz w:val="26"/>
          <w:szCs w:val="26"/>
        </w:rPr>
        <w:t>Use the included chessboxing.css file (linked) as a base for your CSS. This file includes a link to the font family for your website. You can call fonts like ‘Crimson Text’ directly. The file chessboxing.css also includes scale variables which you can use as reference points to size some on-screen elements.</w:t>
      </w:r>
    </w:p>
    <w:p w:rsidR="75B7F435" w:rsidP="171D2BB7" w:rsidRDefault="75B7F435" w14:paraId="27295E0B" w14:textId="0459A2AB" w14:noSpellErr="1">
      <w:pPr>
        <w:rPr>
          <w:sz w:val="26"/>
          <w:szCs w:val="26"/>
        </w:rPr>
      </w:pPr>
    </w:p>
    <w:p w:rsidRPr="00C879CB" w:rsidR="00C879CB" w:rsidP="171D2BB7" w:rsidRDefault="5261AA02" w14:paraId="5E30BA6E" w14:textId="08C55070" w14:noSpellErr="1">
      <w:pPr>
        <w:rPr>
          <w:sz w:val="26"/>
          <w:szCs w:val="26"/>
        </w:rPr>
      </w:pPr>
      <w:r w:rsidRPr="171D2BB7" w:rsidR="5261AA02">
        <w:rPr>
          <w:b w:val="1"/>
          <w:bCs w:val="1"/>
          <w:sz w:val="26"/>
          <w:szCs w:val="26"/>
        </w:rPr>
        <w:t>L</w:t>
      </w:r>
      <w:r w:rsidRPr="171D2BB7" w:rsidR="00C879CB">
        <w:rPr>
          <w:b w:val="1"/>
          <w:bCs w:val="1"/>
          <w:sz w:val="26"/>
          <w:szCs w:val="26"/>
        </w:rPr>
        <w:t>ayout [9 marks]:</w:t>
      </w:r>
      <w:r w:rsidRPr="171D2BB7" w:rsidR="00C879CB">
        <w:rPr>
          <w:sz w:val="26"/>
          <w:szCs w:val="26"/>
        </w:rPr>
        <w:t xml:space="preserve"> The main (white) content block should be </w:t>
      </w:r>
      <w:r w:rsidRPr="171D2BB7" w:rsidR="3EB5B212">
        <w:rPr>
          <w:sz w:val="26"/>
          <w:szCs w:val="26"/>
        </w:rPr>
        <w:t>centred</w:t>
      </w:r>
      <w:r w:rsidRPr="171D2BB7" w:rsidR="00C879CB">
        <w:rPr>
          <w:sz w:val="26"/>
          <w:szCs w:val="26"/>
        </w:rPr>
        <w:t xml:space="preserve"> in the browser window, with the main text not extending further than </w:t>
      </w:r>
      <w:r w:rsidRPr="171D2BB7" w:rsidR="00C879CB">
        <w:rPr>
          <w:sz w:val="26"/>
          <w:szCs w:val="26"/>
        </w:rPr>
        <w:t>approximately 80-90</w:t>
      </w:r>
      <w:r w:rsidRPr="171D2BB7" w:rsidR="00C879CB">
        <w:rPr>
          <w:sz w:val="26"/>
          <w:szCs w:val="26"/>
        </w:rPr>
        <w:t xml:space="preserve"> characters. On displays of 600px width or less (</w:t>
      </w:r>
      <w:r w:rsidRPr="171D2BB7" w:rsidR="5CE90E5D">
        <w:rPr>
          <w:sz w:val="26"/>
          <w:szCs w:val="26"/>
        </w:rPr>
        <w:t>referred</w:t>
      </w:r>
      <w:r w:rsidRPr="171D2BB7" w:rsidR="00C879CB">
        <w:rPr>
          <w:sz w:val="26"/>
          <w:szCs w:val="26"/>
        </w:rPr>
        <w:t xml:space="preserve"> to as "small display" in the following), padding within the content block should be reduced to reserve more space for content. The layout should not break, even if the page is narrowed to as little as 200 pixels. </w:t>
      </w:r>
    </w:p>
    <w:p w:rsidR="75B7F435" w:rsidP="171D2BB7" w:rsidRDefault="75B7F435" w14:paraId="3B2CBBE5" w14:textId="4C9885A5" w14:noSpellErr="1">
      <w:pPr>
        <w:rPr>
          <w:sz w:val="26"/>
          <w:szCs w:val="26"/>
        </w:rPr>
      </w:pPr>
    </w:p>
    <w:p w:rsidRPr="00C879CB" w:rsidR="00C879CB" w:rsidP="171D2BB7" w:rsidRDefault="00C879CB" w14:paraId="0E6D0433" w14:textId="23473BB8" w14:noSpellErr="1">
      <w:pPr>
        <w:rPr>
          <w:sz w:val="26"/>
          <w:szCs w:val="26"/>
        </w:rPr>
      </w:pPr>
      <w:r w:rsidRPr="171D2BB7" w:rsidR="00C879CB">
        <w:rPr>
          <w:b w:val="1"/>
          <w:bCs w:val="1"/>
          <w:sz w:val="26"/>
          <w:szCs w:val="26"/>
        </w:rPr>
        <w:t>Header [4 marks]:</w:t>
      </w:r>
      <w:r w:rsidRPr="171D2BB7" w:rsidR="00C879CB">
        <w:rPr>
          <w:sz w:val="26"/>
          <w:szCs w:val="26"/>
        </w:rPr>
        <w:t xml:space="preserve"> The background image of the page header should be fully visible (no matter the width of the viewport) and should appear </w:t>
      </w:r>
      <w:r w:rsidRPr="171D2BB7" w:rsidR="53853A0D">
        <w:rPr>
          <w:sz w:val="26"/>
          <w:szCs w:val="26"/>
        </w:rPr>
        <w:t>centred</w:t>
      </w:r>
      <w:r w:rsidRPr="171D2BB7" w:rsidR="00C879CB">
        <w:rPr>
          <w:sz w:val="26"/>
          <w:szCs w:val="26"/>
        </w:rPr>
        <w:t xml:space="preserve"> within the header. The left edge of the main heading should be aligned with the left edge of the main text. The size of the heading should reduce on small displays.</w:t>
      </w:r>
    </w:p>
    <w:p w:rsidR="75B7F435" w:rsidP="171D2BB7" w:rsidRDefault="75B7F435" w14:paraId="13E97DC2" w14:textId="16336B3C" w14:noSpellErr="1">
      <w:pPr>
        <w:rPr>
          <w:sz w:val="26"/>
          <w:szCs w:val="26"/>
        </w:rPr>
      </w:pPr>
    </w:p>
    <w:p w:rsidRPr="00C879CB" w:rsidR="00C879CB" w:rsidP="171D2BB7" w:rsidRDefault="00C879CB" w14:paraId="0746E422" w14:textId="098B2DF6" w14:noSpellErr="1">
      <w:pPr>
        <w:rPr>
          <w:sz w:val="26"/>
          <w:szCs w:val="26"/>
        </w:rPr>
      </w:pPr>
      <w:r w:rsidRPr="208951E5" w:rsidR="00C879CB">
        <w:rPr>
          <w:b w:val="1"/>
          <w:bCs w:val="1"/>
          <w:sz w:val="26"/>
          <w:szCs w:val="26"/>
        </w:rPr>
        <w:t>Navbar [4 marks]:</w:t>
      </w:r>
      <w:r w:rsidRPr="208951E5" w:rsidR="00C879CB">
        <w:rPr>
          <w:sz w:val="26"/>
          <w:szCs w:val="26"/>
        </w:rPr>
        <w:t xml:space="preserve"> The navigation should be </w:t>
      </w:r>
      <w:r w:rsidRPr="208951E5" w:rsidR="00C879CB">
        <w:rPr>
          <w:sz w:val="26"/>
          <w:szCs w:val="26"/>
        </w:rPr>
        <w:t>rendered</w:t>
      </w:r>
      <w:r w:rsidRPr="208951E5" w:rsidR="00C879CB">
        <w:rPr>
          <w:sz w:val="26"/>
          <w:szCs w:val="26"/>
        </w:rPr>
        <w:t xml:space="preserve"> horizontal in viewports larger than 600 pixels. On small displays, the menu should instead be </w:t>
      </w:r>
      <w:r w:rsidRPr="208951E5" w:rsidR="00C879CB">
        <w:rPr>
          <w:sz w:val="26"/>
          <w:szCs w:val="26"/>
        </w:rPr>
        <w:t>rendered</w:t>
      </w:r>
      <w:r w:rsidRPr="208951E5" w:rsidR="00C879CB">
        <w:rPr>
          <w:sz w:val="26"/>
          <w:szCs w:val="26"/>
        </w:rPr>
        <w:t xml:space="preserve"> </w:t>
      </w:r>
      <w:r w:rsidRPr="208951E5" w:rsidR="00C879CB">
        <w:rPr>
          <w:sz w:val="26"/>
          <w:szCs w:val="26"/>
        </w:rPr>
        <w:t xml:space="preserve">vertically. In both cases the navbar should be aligned right with the right edge of the main text. When hovering over a menu item, background and text </w:t>
      </w:r>
      <w:r w:rsidRPr="208951E5" w:rsidR="00B37293">
        <w:rPr>
          <w:sz w:val="26"/>
          <w:szCs w:val="26"/>
        </w:rPr>
        <w:t>colour</w:t>
      </w:r>
      <w:r w:rsidRPr="208951E5" w:rsidR="00C879CB">
        <w:rPr>
          <w:sz w:val="26"/>
          <w:szCs w:val="26"/>
        </w:rPr>
        <w:t xml:space="preserve"> should highlight the current selection</w:t>
      </w:r>
      <w:r w:rsidRPr="208951E5" w:rsidR="00FC5B58">
        <w:rPr>
          <w:sz w:val="26"/>
          <w:szCs w:val="26"/>
        </w:rPr>
        <w:t xml:space="preserve">, with a </w:t>
      </w:r>
      <w:r w:rsidRPr="208951E5" w:rsidR="00FC5B58">
        <w:rPr>
          <w:sz w:val="26"/>
          <w:szCs w:val="26"/>
        </w:rPr>
        <w:t xml:space="preserve">background </w:t>
      </w:r>
      <w:r w:rsidRPr="208951E5" w:rsidR="00A37513">
        <w:rPr>
          <w:sz w:val="26"/>
          <w:szCs w:val="26"/>
        </w:rPr>
        <w:t xml:space="preserve">hex </w:t>
      </w:r>
      <w:r w:rsidRPr="208951E5" w:rsidR="00FC5B58">
        <w:rPr>
          <w:sz w:val="26"/>
          <w:szCs w:val="26"/>
        </w:rPr>
        <w:t xml:space="preserve">colour of </w:t>
      </w:r>
      <w:r w:rsidRPr="208951E5" w:rsidR="00A37513">
        <w:rPr>
          <w:sz w:val="26"/>
          <w:szCs w:val="26"/>
        </w:rPr>
        <w:t>#</w:t>
      </w:r>
      <w:r w:rsidRPr="208951E5" w:rsidR="008C0C29">
        <w:rPr>
          <w:sz w:val="26"/>
          <w:szCs w:val="26"/>
        </w:rPr>
        <w:t>fff6</w:t>
      </w:r>
      <w:r w:rsidRPr="208951E5" w:rsidR="00650292">
        <w:rPr>
          <w:sz w:val="26"/>
          <w:szCs w:val="26"/>
        </w:rPr>
        <w:t xml:space="preserve"> and a text colour of </w:t>
      </w:r>
      <w:r w:rsidRPr="208951E5" w:rsidR="008C0C29">
        <w:rPr>
          <w:sz w:val="26"/>
          <w:szCs w:val="26"/>
        </w:rPr>
        <w:t>‘yellow</w:t>
      </w:r>
      <w:r w:rsidRPr="208951E5" w:rsidR="008C0C29">
        <w:rPr>
          <w:sz w:val="26"/>
          <w:szCs w:val="26"/>
        </w:rPr>
        <w:t>’</w:t>
      </w:r>
      <w:r w:rsidRPr="208951E5" w:rsidR="00650292">
        <w:rPr>
          <w:sz w:val="26"/>
          <w:szCs w:val="26"/>
        </w:rPr>
        <w:t>,</w:t>
      </w:r>
      <w:r w:rsidRPr="208951E5" w:rsidR="00C879CB">
        <w:rPr>
          <w:sz w:val="26"/>
          <w:szCs w:val="26"/>
        </w:rPr>
        <w:t xml:space="preserve"> as in the following screenshots:</w:t>
      </w:r>
    </w:p>
    <w:p w:rsidRPr="00C879CB" w:rsidR="00C879CB" w:rsidP="00C879CB" w:rsidRDefault="00C879CB" w14:paraId="45AAAA64" w14:textId="28246AF1">
      <w:r w:rsidRPr="00C879CB">
        <w:fldChar w:fldCharType="begin"/>
      </w:r>
      <w:r w:rsidRPr="00C879CB">
        <w:instrText xml:space="preserve"> INCLUDEPICTURE "/Users/peterhayton/Library/Group Containers/UBF8T346G9.ms/WebArchiveCopyPasteTempFiles/com.microsoft.Word/preview" \* MERGEFORMATINET </w:instrText>
      </w:r>
      <w:r w:rsidRPr="00C879CB">
        <w:fldChar w:fldCharType="separate"/>
      </w:r>
      <w:r w:rsidRPr="00C879CB">
        <w:rPr>
          <w:noProof/>
        </w:rPr>
        <w:drawing>
          <wp:inline distT="0" distB="0" distL="0" distR="0" wp14:anchorId="40181FB0" wp14:editId="47FFA7CA">
            <wp:extent cx="5731510" cy="1597660"/>
            <wp:effectExtent l="0" t="0" r="0" b="2540"/>
            <wp:docPr id="1795002292" name="Picture 10" descr="A boxing ring with a person in the co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02292" name="Picture 10" descr="A boxing ring with a person in the corn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r w:rsidRPr="00C879CB">
        <w:fldChar w:fldCharType="end"/>
      </w:r>
      <w:r w:rsidRPr="00C879CB">
        <w:fldChar w:fldCharType="begin"/>
      </w:r>
      <w:r w:rsidRPr="00C879CB">
        <w:instrText xml:space="preserve"> INCLUDEPICTURE "/Users/peterhayton/Library/Group Containers/UBF8T346G9.ms/WebArchiveCopyPasteTempFiles/com.microsoft.Word/ally-icon-indicator-low-circle.5436e07e5830da539e80c55225eb37c9.svg" \* MERGEFORMATINET </w:instrText>
      </w:r>
      <w:r w:rsidRPr="00C879CB">
        <w:fldChar w:fldCharType="separate"/>
      </w:r>
      <w:r w:rsidRPr="00C879CB">
        <w:rPr>
          <w:noProof/>
        </w:rPr>
        <mc:AlternateContent>
          <mc:Choice Requires="wps">
            <w:drawing>
              <wp:inline distT="0" distB="0" distL="0" distR="0" wp14:anchorId="78847AAD" wp14:editId="03B71B80">
                <wp:extent cx="304800" cy="304800"/>
                <wp:effectExtent l="0" t="0" r="0" b="0"/>
                <wp:docPr id="165856366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arto="http://schemas.microsoft.com/office/word/2006/arto">
            <w:pict w14:anchorId="586D9AF3">
              <v:rect id="Rectangle 9"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74B7E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o:lock v:ext="edit" aspectratio="t"/>
                <w10:anchorlock/>
              </v:rect>
            </w:pict>
          </mc:Fallback>
        </mc:AlternateContent>
      </w:r>
      <w:r w:rsidRPr="00C879CB">
        <w:fldChar w:fldCharType="end"/>
      </w:r>
    </w:p>
    <w:p w:rsidRPr="00C879CB" w:rsidR="00C879CB" w:rsidP="00C879CB" w:rsidRDefault="00C879CB" w14:paraId="3F57A774" w14:textId="3955A661">
      <w:r w:rsidRPr="00C879CB">
        <w:fldChar w:fldCharType="begin"/>
      </w:r>
      <w:r w:rsidRPr="00C879CB">
        <w:instrText xml:space="preserve"> INCLUDEPICTURE "/Users/peterhayton/Library/Group Containers/UBF8T346G9.ms/WebArchiveCopyPasteTempFiles/com.microsoft.Word/preview" \* MERGEFORMATINET </w:instrText>
      </w:r>
      <w:r w:rsidRPr="00C879CB">
        <w:fldChar w:fldCharType="separate"/>
      </w:r>
      <w:r w:rsidRPr="00C879CB">
        <w:rPr>
          <w:noProof/>
        </w:rPr>
        <w:drawing>
          <wp:inline distT="0" distB="0" distL="0" distR="0" wp14:anchorId="0D633397" wp14:editId="35D4D64A">
            <wp:extent cx="5731510" cy="3060700"/>
            <wp:effectExtent l="0" t="0" r="0" b="0"/>
            <wp:docPr id="2037530540" name="Picture 8" descr="A boxing ring with a person in the cor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30540" name="Picture 8" descr="A boxing ring with a person in the corn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r w:rsidRPr="00C879CB">
        <w:fldChar w:fldCharType="end"/>
      </w:r>
      <w:r w:rsidRPr="00C879CB">
        <w:fldChar w:fldCharType="begin"/>
      </w:r>
      <w:r w:rsidRPr="00C879CB">
        <w:instrText xml:space="preserve"> INCLUDEPICTURE "/Users/peterhayton/Library/Group Containers/UBF8T346G9.ms/WebArchiveCopyPasteTempFiles/com.microsoft.Word/ally-icon-indicator-low-circle.5436e07e5830da539e80c55225eb37c9.svg" \* MERGEFORMATINET </w:instrText>
      </w:r>
      <w:r w:rsidRPr="00C879CB">
        <w:fldChar w:fldCharType="separate"/>
      </w:r>
      <w:r w:rsidRPr="00C879CB">
        <w:rPr>
          <w:noProof/>
        </w:rPr>
        <mc:AlternateContent>
          <mc:Choice Requires="wps">
            <w:drawing>
              <wp:inline distT="0" distB="0" distL="0" distR="0" wp14:anchorId="31BEDB2F" wp14:editId="08F17B6D">
                <wp:extent cx="304800" cy="304800"/>
                <wp:effectExtent l="0" t="0" r="0" b="0"/>
                <wp:docPr id="1265450109"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xmlns:arto="http://schemas.microsoft.com/office/word/2006/arto">
            <w:pict w14:anchorId="455C95D2">
              <v:rect id="Rectangle 7"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402C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o:lock v:ext="edit" aspectratio="t"/>
                <w10:anchorlock/>
              </v:rect>
            </w:pict>
          </mc:Fallback>
        </mc:AlternateContent>
      </w:r>
      <w:r w:rsidRPr="00C879CB">
        <w:fldChar w:fldCharType="end"/>
      </w:r>
    </w:p>
    <w:p w:rsidR="00C879CB" w:rsidP="171D2BB7" w:rsidRDefault="00C879CB" w14:paraId="0412C956" w14:textId="29ABD1E5">
      <w:pPr>
        <w:rPr>
          <w:sz w:val="26"/>
          <w:szCs w:val="26"/>
        </w:rPr>
      </w:pPr>
      <w:r w:rsidRPr="171D2BB7" w:rsidR="00C879CB">
        <w:rPr>
          <w:b w:val="1"/>
          <w:bCs w:val="1"/>
          <w:sz w:val="26"/>
          <w:szCs w:val="26"/>
        </w:rPr>
        <w:t>Floating elements [5 marks]:</w:t>
      </w:r>
      <w:r w:rsidRPr="171D2BB7" w:rsidR="00C879CB">
        <w:rPr>
          <w:sz w:val="26"/>
          <w:szCs w:val="26"/>
        </w:rPr>
        <w:t xml:space="preserve"> Text should properly wrap around floating elements as shown in the graphical specifications. </w:t>
      </w:r>
    </w:p>
    <w:p w:rsidR="00C879CB" w:rsidP="171D2BB7" w:rsidRDefault="00C879CB" w14:paraId="3FE2AAE4" w14:textId="0A4A4C18">
      <w:pPr>
        <w:rPr>
          <w:sz w:val="26"/>
          <w:szCs w:val="26"/>
        </w:rPr>
      </w:pPr>
    </w:p>
    <w:p w:rsidR="00C879CB" w:rsidP="171D2BB7" w:rsidRDefault="00C879CB" w14:paraId="20BFE0EA" w14:textId="0C09B0A4">
      <w:pPr>
        <w:rPr>
          <w:sz w:val="26"/>
          <w:szCs w:val="26"/>
        </w:rPr>
      </w:pPr>
      <w:r w:rsidRPr="171D2BB7" w:rsidR="00C879CB">
        <w:rPr>
          <w:sz w:val="26"/>
          <w:szCs w:val="26"/>
        </w:rPr>
        <w:t xml:space="preserve">When the page width is reduced, floating should be suppressed as soon as the wrapped text becomes unpleasantly small, and the element should be </w:t>
      </w:r>
      <w:r w:rsidRPr="171D2BB7" w:rsidR="00C879CB">
        <w:rPr>
          <w:sz w:val="26"/>
          <w:szCs w:val="26"/>
        </w:rPr>
        <w:t>rendered</w:t>
      </w:r>
      <w:r w:rsidRPr="171D2BB7" w:rsidR="00C879CB">
        <w:rPr>
          <w:sz w:val="26"/>
          <w:szCs w:val="26"/>
        </w:rPr>
        <w:t xml:space="preserve"> within the page flow and horizontally </w:t>
      </w:r>
      <w:r w:rsidRPr="171D2BB7" w:rsidR="00370C72">
        <w:rPr>
          <w:sz w:val="26"/>
          <w:szCs w:val="26"/>
        </w:rPr>
        <w:t>cantered</w:t>
      </w:r>
      <w:r w:rsidRPr="171D2BB7" w:rsidR="00C879CB">
        <w:rPr>
          <w:sz w:val="26"/>
          <w:szCs w:val="26"/>
        </w:rPr>
        <w:t xml:space="preserve"> instead.</w:t>
      </w:r>
    </w:p>
    <w:p w:rsidRPr="00C879CB" w:rsidR="00162E7E" w:rsidP="171D2BB7" w:rsidRDefault="00162E7E" w14:paraId="71CB84CC" w14:textId="77777777" w14:noSpellErr="1">
      <w:pPr>
        <w:rPr>
          <w:sz w:val="26"/>
          <w:szCs w:val="26"/>
        </w:rPr>
      </w:pPr>
    </w:p>
    <w:p w:rsidRPr="00C879CB" w:rsidR="00C879CB" w:rsidP="171D2BB7" w:rsidRDefault="001050F3" w14:paraId="7C242754" w14:textId="2213BEDE" w14:noSpellErr="1">
      <w:pPr>
        <w:rPr>
          <w:sz w:val="26"/>
          <w:szCs w:val="26"/>
        </w:rPr>
      </w:pPr>
      <w:r w:rsidRPr="171D2BB7" w:rsidR="001050F3">
        <w:rPr>
          <w:b w:val="1"/>
          <w:bCs w:val="1"/>
          <w:sz w:val="26"/>
          <w:szCs w:val="26"/>
        </w:rPr>
        <w:t>Colours</w:t>
      </w:r>
      <w:r w:rsidRPr="171D2BB7" w:rsidR="00C879CB">
        <w:rPr>
          <w:b w:val="1"/>
          <w:bCs w:val="1"/>
          <w:sz w:val="26"/>
          <w:szCs w:val="26"/>
        </w:rPr>
        <w:t xml:space="preserve"> &amp; Typography [</w:t>
      </w:r>
      <w:r w:rsidRPr="171D2BB7" w:rsidR="005E37E7">
        <w:rPr>
          <w:b w:val="1"/>
          <w:bCs w:val="1"/>
          <w:sz w:val="26"/>
          <w:szCs w:val="26"/>
        </w:rPr>
        <w:t>1</w:t>
      </w:r>
      <w:r w:rsidRPr="171D2BB7" w:rsidR="00C879CB">
        <w:rPr>
          <w:b w:val="1"/>
          <w:bCs w:val="1"/>
          <w:sz w:val="26"/>
          <w:szCs w:val="26"/>
        </w:rPr>
        <w:t xml:space="preserve"> mark]:</w:t>
      </w:r>
      <w:r w:rsidRPr="171D2BB7" w:rsidR="00C879CB">
        <w:rPr>
          <w:sz w:val="26"/>
          <w:szCs w:val="26"/>
        </w:rPr>
        <w:t xml:space="preserve"> You </w:t>
      </w:r>
      <w:r w:rsidRPr="171D2BB7" w:rsidR="001176B3">
        <w:rPr>
          <w:sz w:val="26"/>
          <w:szCs w:val="26"/>
        </w:rPr>
        <w:t>are tasked</w:t>
      </w:r>
      <w:r w:rsidRPr="171D2BB7" w:rsidR="00C879CB">
        <w:rPr>
          <w:sz w:val="26"/>
          <w:szCs w:val="26"/>
        </w:rPr>
        <w:t xml:space="preserve"> to find out the correct hexadecimal codes for the colours used in the </w:t>
      </w:r>
      <w:r w:rsidRPr="171D2BB7" w:rsidR="00C879CB">
        <w:rPr>
          <w:sz w:val="26"/>
          <w:szCs w:val="26"/>
        </w:rPr>
        <w:t>final version</w:t>
      </w:r>
      <w:r w:rsidRPr="171D2BB7" w:rsidR="00C879CB">
        <w:rPr>
          <w:sz w:val="26"/>
          <w:szCs w:val="26"/>
        </w:rPr>
        <w:t xml:space="preserve">. </w:t>
      </w:r>
      <w:r w:rsidRPr="171D2BB7" w:rsidR="7AD5FBAD">
        <w:rPr>
          <w:sz w:val="26"/>
          <w:szCs w:val="26"/>
        </w:rPr>
        <w:t>You m</w:t>
      </w:r>
      <w:r w:rsidRPr="171D2BB7" w:rsidR="00C879CB">
        <w:rPr>
          <w:sz w:val="26"/>
          <w:szCs w:val="26"/>
        </w:rPr>
        <w:t>u</w:t>
      </w:r>
      <w:r w:rsidRPr="171D2BB7" w:rsidR="7AD5FBAD">
        <w:rPr>
          <w:sz w:val="26"/>
          <w:szCs w:val="26"/>
        </w:rPr>
        <w:t>st use these correctly</w:t>
      </w:r>
      <w:r w:rsidRPr="171D2BB7" w:rsidR="00C879CB">
        <w:rPr>
          <w:sz w:val="26"/>
          <w:szCs w:val="26"/>
        </w:rPr>
        <w:t>.</w:t>
      </w:r>
    </w:p>
    <w:p w:rsidR="75B7F435" w:rsidP="171D2BB7" w:rsidRDefault="75B7F435" w14:paraId="48023DB7" w14:textId="430DF8BE" w14:noSpellErr="1">
      <w:pPr>
        <w:rPr>
          <w:sz w:val="26"/>
          <w:szCs w:val="26"/>
        </w:rPr>
      </w:pPr>
    </w:p>
    <w:p w:rsidRPr="00C879CB" w:rsidR="00C879CB" w:rsidP="171D2BB7" w:rsidRDefault="00C879CB" w14:paraId="4BB46BC4" w14:textId="719A7F30">
      <w:pPr>
        <w:rPr>
          <w:sz w:val="26"/>
          <w:szCs w:val="26"/>
        </w:rPr>
      </w:pPr>
      <w:r w:rsidRPr="171D2BB7" w:rsidR="00C879CB">
        <w:rPr>
          <w:sz w:val="26"/>
          <w:szCs w:val="26"/>
        </w:rPr>
        <w:t xml:space="preserve">The core typeface in use is 14pt Crimson Text, with </w:t>
      </w:r>
      <w:r w:rsidRPr="171D2BB7" w:rsidR="00C879CB">
        <w:rPr>
          <w:sz w:val="26"/>
          <w:szCs w:val="26"/>
        </w:rPr>
        <w:t>Kanit</w:t>
      </w:r>
      <w:r w:rsidRPr="171D2BB7" w:rsidR="00C879CB">
        <w:rPr>
          <w:sz w:val="26"/>
          <w:szCs w:val="26"/>
        </w:rPr>
        <w:t xml:space="preserve"> for headings and navigation. </w:t>
      </w:r>
      <w:r w:rsidRPr="171D2BB7" w:rsidR="47DB1049">
        <w:rPr>
          <w:sz w:val="26"/>
          <w:szCs w:val="26"/>
        </w:rPr>
        <w:t>Both</w:t>
      </w:r>
      <w:r w:rsidRPr="171D2BB7" w:rsidR="00C879CB">
        <w:rPr>
          <w:sz w:val="26"/>
          <w:szCs w:val="26"/>
        </w:rPr>
        <w:t xml:space="preserve"> fonts are provided by </w:t>
      </w:r>
      <w:r w:rsidRPr="171D2BB7" w:rsidR="00836B99">
        <w:rPr>
          <w:sz w:val="26"/>
          <w:szCs w:val="26"/>
        </w:rPr>
        <w:t>Google Fonts,</w:t>
      </w:r>
      <w:r w:rsidRPr="171D2BB7" w:rsidR="00C879CB">
        <w:rPr>
          <w:sz w:val="26"/>
          <w:szCs w:val="26"/>
        </w:rPr>
        <w:t xml:space="preserve"> </w:t>
      </w:r>
      <w:r w:rsidRPr="171D2BB7" w:rsidR="00836B99">
        <w:rPr>
          <w:sz w:val="26"/>
          <w:szCs w:val="26"/>
        </w:rPr>
        <w:t xml:space="preserve">which is imported at the top of chessboxing.css. </w:t>
      </w:r>
    </w:p>
    <w:p w:rsidRPr="00C879CB" w:rsidR="00C879CB" w:rsidP="171D2BB7" w:rsidRDefault="00C879CB" w14:paraId="6E117881" w14:textId="06D7ADB7">
      <w:pPr>
        <w:rPr>
          <w:sz w:val="26"/>
          <w:szCs w:val="26"/>
        </w:rPr>
      </w:pPr>
    </w:p>
    <w:p w:rsidRPr="00C879CB" w:rsidR="00C879CB" w:rsidP="171D2BB7" w:rsidRDefault="00C879CB" w14:paraId="1205B5CF" w14:textId="2D4994A8">
      <w:pPr>
        <w:rPr>
          <w:sz w:val="26"/>
          <w:szCs w:val="26"/>
        </w:rPr>
      </w:pPr>
      <w:r w:rsidRPr="171D2BB7" w:rsidR="00C879CB">
        <w:rPr>
          <w:sz w:val="26"/>
          <w:szCs w:val="26"/>
        </w:rPr>
        <w:t xml:space="preserve">A little research should enable you to build simple font stacks to implement them correctly using CSS. Your font stacks should provide </w:t>
      </w:r>
      <w:r w:rsidRPr="171D2BB7" w:rsidR="00C879CB">
        <w:rPr>
          <w:sz w:val="26"/>
          <w:szCs w:val="26"/>
        </w:rPr>
        <w:t>appropr</w:t>
      </w:r>
      <w:r w:rsidRPr="171D2BB7" w:rsidR="00C879CB">
        <w:rPr>
          <w:sz w:val="26"/>
          <w:szCs w:val="26"/>
        </w:rPr>
        <w:t>iate alternatives</w:t>
      </w:r>
      <w:r w:rsidRPr="171D2BB7" w:rsidR="00C879CB">
        <w:rPr>
          <w:sz w:val="26"/>
          <w:szCs w:val="26"/>
        </w:rPr>
        <w:t xml:space="preserve"> if the</w:t>
      </w:r>
      <w:r w:rsidRPr="171D2BB7" w:rsidR="00C879CB">
        <w:rPr>
          <w:sz w:val="26"/>
          <w:szCs w:val="26"/>
        </w:rPr>
        <w:t>se typefaces are not loaded on the client.</w:t>
      </w:r>
    </w:p>
    <w:p w:rsidR="75B7F435" w:rsidP="171D2BB7" w:rsidRDefault="75B7F435" w14:paraId="13FE4D44" w14:textId="3C601A2D" w14:noSpellErr="1">
      <w:pPr>
        <w:rPr>
          <w:sz w:val="26"/>
          <w:szCs w:val="26"/>
        </w:rPr>
      </w:pPr>
    </w:p>
    <w:p w:rsidRPr="00C879CB" w:rsidR="00C879CB" w:rsidP="171D2BB7" w:rsidRDefault="00C879CB" w14:paraId="001C7615" w14:textId="77777777" w14:noSpellErr="1">
      <w:pPr>
        <w:rPr>
          <w:sz w:val="26"/>
          <w:szCs w:val="26"/>
        </w:rPr>
      </w:pPr>
      <w:r w:rsidRPr="171D2BB7" w:rsidR="00C879CB">
        <w:rPr>
          <w:sz w:val="26"/>
          <w:szCs w:val="26"/>
        </w:rPr>
        <w:t>Unicode provides glyphs for chess pieces which can be used like other special characters by referencing their hexadecimal HTML entities or their escaped CSS codes:</w:t>
      </w:r>
    </w:p>
    <w:tbl>
      <w:tblPr>
        <w:tblW w:w="0" w:type="auto"/>
        <w:tblCellMar>
          <w:top w:w="15" w:type="dxa"/>
          <w:left w:w="15" w:type="dxa"/>
          <w:bottom w:w="15" w:type="dxa"/>
          <w:right w:w="15" w:type="dxa"/>
        </w:tblCellMar>
        <w:tblLook w:val="04A0" w:firstRow="1" w:lastRow="0" w:firstColumn="1" w:lastColumn="0" w:noHBand="0" w:noVBand="1"/>
      </w:tblPr>
      <w:tblGrid>
        <w:gridCol w:w="1387"/>
        <w:gridCol w:w="1582"/>
        <w:gridCol w:w="1711"/>
      </w:tblGrid>
      <w:tr w:rsidRPr="00C879CB" w:rsidR="00C879CB" w:rsidTr="171D2BB7" w14:paraId="34A7C565" w14:textId="77777777">
        <w:tc>
          <w:tcPr>
            <w:tcW w:w="1387" w:type="dxa"/>
            <w:shd w:val="clear" w:color="auto" w:fill="auto"/>
            <w:tcMar/>
            <w:vAlign w:val="center"/>
            <w:hideMark/>
          </w:tcPr>
          <w:p w:rsidRPr="00C879CB" w:rsidR="00C879CB" w:rsidP="171D2BB7" w:rsidRDefault="00C879CB" w14:paraId="5EEAB9BA" w14:textId="77777777" w14:noSpellErr="1">
            <w:pPr>
              <w:rPr>
                <w:b w:val="1"/>
                <w:bCs w:val="1"/>
                <w:sz w:val="26"/>
                <w:szCs w:val="26"/>
              </w:rPr>
            </w:pPr>
            <w:r w:rsidRPr="171D2BB7" w:rsidR="00C879CB">
              <w:rPr>
                <w:b w:val="1"/>
                <w:bCs w:val="1"/>
                <w:sz w:val="26"/>
                <w:szCs w:val="26"/>
              </w:rPr>
              <w:t>Piece</w:t>
            </w:r>
          </w:p>
        </w:tc>
        <w:tc>
          <w:tcPr>
            <w:tcW w:w="1262" w:type="dxa"/>
            <w:shd w:val="clear" w:color="auto" w:fill="auto"/>
            <w:tcMar/>
            <w:vAlign w:val="center"/>
            <w:hideMark/>
          </w:tcPr>
          <w:p w:rsidRPr="00C879CB" w:rsidR="00C879CB" w:rsidP="171D2BB7" w:rsidRDefault="00C879CB" w14:paraId="6DE3F3F4" w14:textId="77777777" w14:noSpellErr="1">
            <w:pPr>
              <w:rPr>
                <w:b w:val="1"/>
                <w:bCs w:val="1"/>
                <w:sz w:val="26"/>
                <w:szCs w:val="26"/>
              </w:rPr>
            </w:pPr>
            <w:r w:rsidRPr="171D2BB7" w:rsidR="00C879CB">
              <w:rPr>
                <w:b w:val="1"/>
                <w:bCs w:val="1"/>
                <w:sz w:val="26"/>
                <w:szCs w:val="26"/>
              </w:rPr>
              <w:t>HTML (hex)</w:t>
            </w:r>
          </w:p>
        </w:tc>
        <w:tc>
          <w:tcPr>
            <w:tcW w:w="1491" w:type="dxa"/>
            <w:shd w:val="clear" w:color="auto" w:fill="auto"/>
            <w:tcMar/>
            <w:vAlign w:val="center"/>
            <w:hideMark/>
          </w:tcPr>
          <w:p w:rsidRPr="00C879CB" w:rsidR="00C879CB" w:rsidP="171D2BB7" w:rsidRDefault="00C879CB" w14:paraId="5D12C8A2" w14:textId="77777777" w14:noSpellErr="1">
            <w:pPr>
              <w:rPr>
                <w:b w:val="1"/>
                <w:bCs w:val="1"/>
                <w:sz w:val="26"/>
                <w:szCs w:val="26"/>
              </w:rPr>
            </w:pPr>
            <w:r w:rsidRPr="171D2BB7" w:rsidR="00C879CB">
              <w:rPr>
                <w:b w:val="1"/>
                <w:bCs w:val="1"/>
                <w:sz w:val="26"/>
                <w:szCs w:val="26"/>
              </w:rPr>
              <w:t>CSS (escaped)</w:t>
            </w:r>
          </w:p>
        </w:tc>
      </w:tr>
      <w:tr w:rsidRPr="00C879CB" w:rsidR="00C879CB" w:rsidTr="171D2BB7" w14:paraId="020959F8"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34C85AA" w14:textId="77777777" w14:noSpellErr="1">
            <w:pPr>
              <w:rPr>
                <w:sz w:val="26"/>
                <w:szCs w:val="26"/>
              </w:rPr>
            </w:pPr>
            <w:r w:rsidRPr="171D2BB7" w:rsidR="00C879CB">
              <w:rPr>
                <w:sz w:val="26"/>
                <w:szCs w:val="26"/>
              </w:rPr>
              <w:t>white king</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49B099A8" w14:textId="77777777" w14:noSpellErr="1">
            <w:pPr>
              <w:rPr>
                <w:sz w:val="26"/>
                <w:szCs w:val="26"/>
              </w:rPr>
            </w:pPr>
            <w:r w:rsidRPr="171D2BB7" w:rsidR="00C879CB">
              <w:rPr>
                <w:sz w:val="26"/>
                <w:szCs w:val="26"/>
              </w:rPr>
              <w:t>&amp;#x2654;</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1703A623" w14:textId="77777777" w14:noSpellErr="1">
            <w:pPr>
              <w:rPr>
                <w:sz w:val="26"/>
                <w:szCs w:val="26"/>
              </w:rPr>
            </w:pPr>
            <w:r w:rsidRPr="171D2BB7" w:rsidR="00C879CB">
              <w:rPr>
                <w:sz w:val="26"/>
                <w:szCs w:val="26"/>
              </w:rPr>
              <w:t>\2654</w:t>
            </w:r>
          </w:p>
        </w:tc>
      </w:tr>
      <w:tr w:rsidRPr="00C879CB" w:rsidR="00C879CB" w:rsidTr="171D2BB7" w14:paraId="24E94CEF"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3BCD3CFC" w14:textId="77777777" w14:noSpellErr="1">
            <w:pPr>
              <w:rPr>
                <w:sz w:val="26"/>
                <w:szCs w:val="26"/>
              </w:rPr>
            </w:pPr>
            <w:r w:rsidRPr="171D2BB7" w:rsidR="00C879CB">
              <w:rPr>
                <w:sz w:val="26"/>
                <w:szCs w:val="26"/>
              </w:rPr>
              <w:t>white queen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4BA96ABD" w14:textId="77777777" w14:noSpellErr="1">
            <w:pPr>
              <w:rPr>
                <w:sz w:val="26"/>
                <w:szCs w:val="26"/>
              </w:rPr>
            </w:pPr>
            <w:r w:rsidRPr="171D2BB7" w:rsidR="00C879CB">
              <w:rPr>
                <w:sz w:val="26"/>
                <w:szCs w:val="26"/>
              </w:rPr>
              <w:t>&amp;#x2655;</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3D70A150" w14:textId="77777777" w14:noSpellErr="1">
            <w:pPr>
              <w:rPr>
                <w:sz w:val="26"/>
                <w:szCs w:val="26"/>
              </w:rPr>
            </w:pPr>
            <w:r w:rsidRPr="171D2BB7" w:rsidR="00C879CB">
              <w:rPr>
                <w:sz w:val="26"/>
                <w:szCs w:val="26"/>
              </w:rPr>
              <w:t>\2655</w:t>
            </w:r>
          </w:p>
        </w:tc>
      </w:tr>
      <w:tr w:rsidRPr="00C879CB" w:rsidR="00C879CB" w:rsidTr="171D2BB7" w14:paraId="538581F8"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539429E" w14:textId="77777777" w14:noSpellErr="1">
            <w:pPr>
              <w:rPr>
                <w:sz w:val="26"/>
                <w:szCs w:val="26"/>
              </w:rPr>
            </w:pPr>
            <w:r w:rsidRPr="171D2BB7" w:rsidR="00C879CB">
              <w:rPr>
                <w:sz w:val="26"/>
                <w:szCs w:val="26"/>
              </w:rPr>
              <w:t>white rook</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20BD806A" w14:textId="77777777" w14:noSpellErr="1">
            <w:pPr>
              <w:rPr>
                <w:sz w:val="26"/>
                <w:szCs w:val="26"/>
              </w:rPr>
            </w:pPr>
            <w:r w:rsidRPr="171D2BB7" w:rsidR="00C879CB">
              <w:rPr>
                <w:sz w:val="26"/>
                <w:szCs w:val="26"/>
              </w:rPr>
              <w:t>&amp;#x2656;</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20F43442" w14:textId="77777777" w14:noSpellErr="1">
            <w:pPr>
              <w:rPr>
                <w:sz w:val="26"/>
                <w:szCs w:val="26"/>
              </w:rPr>
            </w:pPr>
            <w:r w:rsidRPr="171D2BB7" w:rsidR="00C879CB">
              <w:rPr>
                <w:sz w:val="26"/>
                <w:szCs w:val="26"/>
              </w:rPr>
              <w:t>\2656</w:t>
            </w:r>
          </w:p>
        </w:tc>
      </w:tr>
      <w:tr w:rsidRPr="00C879CB" w:rsidR="00C879CB" w:rsidTr="171D2BB7" w14:paraId="4E22F581"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43D7F790" w14:textId="77777777" w14:noSpellErr="1">
            <w:pPr>
              <w:rPr>
                <w:sz w:val="26"/>
                <w:szCs w:val="26"/>
              </w:rPr>
            </w:pPr>
            <w:r w:rsidRPr="171D2BB7" w:rsidR="00C879CB">
              <w:rPr>
                <w:sz w:val="26"/>
                <w:szCs w:val="26"/>
              </w:rPr>
              <w:t>white bishop</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4F411B70" w14:textId="77777777" w14:noSpellErr="1">
            <w:pPr>
              <w:rPr>
                <w:sz w:val="26"/>
                <w:szCs w:val="26"/>
              </w:rPr>
            </w:pPr>
            <w:r w:rsidRPr="171D2BB7" w:rsidR="00C879CB">
              <w:rPr>
                <w:sz w:val="26"/>
                <w:szCs w:val="26"/>
              </w:rPr>
              <w:t>&amp;#x2657;</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0FC68682" w14:textId="77777777" w14:noSpellErr="1">
            <w:pPr>
              <w:rPr>
                <w:sz w:val="26"/>
                <w:szCs w:val="26"/>
              </w:rPr>
            </w:pPr>
            <w:r w:rsidRPr="171D2BB7" w:rsidR="00C879CB">
              <w:rPr>
                <w:sz w:val="26"/>
                <w:szCs w:val="26"/>
              </w:rPr>
              <w:t>\2657</w:t>
            </w:r>
          </w:p>
        </w:tc>
      </w:tr>
      <w:tr w:rsidRPr="00C879CB" w:rsidR="00C879CB" w:rsidTr="171D2BB7" w14:paraId="540D60CA"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E312C42" w14:textId="77777777" w14:noSpellErr="1">
            <w:pPr>
              <w:rPr>
                <w:sz w:val="26"/>
                <w:szCs w:val="26"/>
              </w:rPr>
            </w:pPr>
            <w:r w:rsidRPr="171D2BB7" w:rsidR="00C879CB">
              <w:rPr>
                <w:sz w:val="26"/>
                <w:szCs w:val="26"/>
              </w:rPr>
              <w:t>white knight</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2F7BA403" w14:textId="77777777" w14:noSpellErr="1">
            <w:pPr>
              <w:rPr>
                <w:sz w:val="26"/>
                <w:szCs w:val="26"/>
              </w:rPr>
            </w:pPr>
            <w:r w:rsidRPr="171D2BB7" w:rsidR="00C879CB">
              <w:rPr>
                <w:sz w:val="26"/>
                <w:szCs w:val="26"/>
              </w:rPr>
              <w:t>&amp;#x2658;</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354FDE3C" w14:textId="77777777" w14:noSpellErr="1">
            <w:pPr>
              <w:rPr>
                <w:sz w:val="26"/>
                <w:szCs w:val="26"/>
              </w:rPr>
            </w:pPr>
            <w:r w:rsidRPr="171D2BB7" w:rsidR="00C879CB">
              <w:rPr>
                <w:sz w:val="26"/>
                <w:szCs w:val="26"/>
              </w:rPr>
              <w:t>\2658</w:t>
            </w:r>
          </w:p>
        </w:tc>
      </w:tr>
      <w:tr w:rsidRPr="00C879CB" w:rsidR="00C879CB" w:rsidTr="171D2BB7" w14:paraId="02E090B6"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2046F9AE" w14:textId="77777777" w14:noSpellErr="1">
            <w:pPr>
              <w:rPr>
                <w:sz w:val="26"/>
                <w:szCs w:val="26"/>
              </w:rPr>
            </w:pPr>
            <w:r w:rsidRPr="171D2BB7" w:rsidR="00C879CB">
              <w:rPr>
                <w:sz w:val="26"/>
                <w:szCs w:val="26"/>
              </w:rPr>
              <w:t>white pawn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5DE548F3" w14:textId="77777777" w14:noSpellErr="1">
            <w:pPr>
              <w:rPr>
                <w:sz w:val="26"/>
                <w:szCs w:val="26"/>
              </w:rPr>
            </w:pPr>
            <w:r w:rsidRPr="171D2BB7" w:rsidR="00C879CB">
              <w:rPr>
                <w:sz w:val="26"/>
                <w:szCs w:val="26"/>
              </w:rPr>
              <w:t>&amp;#x2659;</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402C69B8" w14:textId="77777777" w14:noSpellErr="1">
            <w:pPr>
              <w:rPr>
                <w:sz w:val="26"/>
                <w:szCs w:val="26"/>
              </w:rPr>
            </w:pPr>
            <w:r w:rsidRPr="171D2BB7" w:rsidR="00C879CB">
              <w:rPr>
                <w:sz w:val="26"/>
                <w:szCs w:val="26"/>
              </w:rPr>
              <w:t>\2659</w:t>
            </w:r>
          </w:p>
        </w:tc>
      </w:tr>
      <w:tr w:rsidRPr="00C879CB" w:rsidR="00C879CB" w:rsidTr="171D2BB7" w14:paraId="76ED5032"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7C1C59ED" w14:textId="77777777" w14:noSpellErr="1">
            <w:pPr>
              <w:rPr>
                <w:sz w:val="26"/>
                <w:szCs w:val="26"/>
              </w:rPr>
            </w:pPr>
            <w:r w:rsidRPr="171D2BB7" w:rsidR="00C879CB">
              <w:rPr>
                <w:sz w:val="26"/>
                <w:szCs w:val="26"/>
              </w:rPr>
              <w:t>black king</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6B2C1B3" w14:textId="77777777" w14:noSpellErr="1">
            <w:pPr>
              <w:rPr>
                <w:sz w:val="26"/>
                <w:szCs w:val="26"/>
              </w:rPr>
            </w:pPr>
            <w:r w:rsidRPr="171D2BB7" w:rsidR="00C879CB">
              <w:rPr>
                <w:sz w:val="26"/>
                <w:szCs w:val="26"/>
              </w:rPr>
              <w:t>&amp;#x265a;</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72BDD04F" w14:textId="77777777" w14:noSpellErr="1">
            <w:pPr>
              <w:rPr>
                <w:sz w:val="26"/>
                <w:szCs w:val="26"/>
              </w:rPr>
            </w:pPr>
            <w:r w:rsidRPr="171D2BB7" w:rsidR="00C879CB">
              <w:rPr>
                <w:sz w:val="26"/>
                <w:szCs w:val="26"/>
              </w:rPr>
              <w:t>\265a</w:t>
            </w:r>
          </w:p>
        </w:tc>
      </w:tr>
      <w:tr w:rsidRPr="00C879CB" w:rsidR="00C879CB" w:rsidTr="171D2BB7" w14:paraId="4AD3C35F"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092A84C7" w14:textId="77777777" w14:noSpellErr="1">
            <w:pPr>
              <w:rPr>
                <w:sz w:val="26"/>
                <w:szCs w:val="26"/>
              </w:rPr>
            </w:pPr>
            <w:r w:rsidRPr="171D2BB7" w:rsidR="00C879CB">
              <w:rPr>
                <w:sz w:val="26"/>
                <w:szCs w:val="26"/>
              </w:rPr>
              <w:t>black queen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3F348E73" w14:textId="77777777" w14:noSpellErr="1">
            <w:pPr>
              <w:rPr>
                <w:sz w:val="26"/>
                <w:szCs w:val="26"/>
              </w:rPr>
            </w:pPr>
            <w:r w:rsidRPr="171D2BB7" w:rsidR="00C879CB">
              <w:rPr>
                <w:sz w:val="26"/>
                <w:szCs w:val="26"/>
              </w:rPr>
              <w:t>&amp;#x265b;</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5E49A88B" w14:textId="77777777" w14:noSpellErr="1">
            <w:pPr>
              <w:rPr>
                <w:sz w:val="26"/>
                <w:szCs w:val="26"/>
              </w:rPr>
            </w:pPr>
            <w:r w:rsidRPr="171D2BB7" w:rsidR="00C879CB">
              <w:rPr>
                <w:sz w:val="26"/>
                <w:szCs w:val="26"/>
              </w:rPr>
              <w:t>\265b</w:t>
            </w:r>
          </w:p>
        </w:tc>
      </w:tr>
      <w:tr w:rsidRPr="00C879CB" w:rsidR="00C879CB" w:rsidTr="171D2BB7" w14:paraId="6C9B271D"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38FAFC69" w14:textId="77777777" w14:noSpellErr="1">
            <w:pPr>
              <w:rPr>
                <w:sz w:val="26"/>
                <w:szCs w:val="26"/>
              </w:rPr>
            </w:pPr>
            <w:r w:rsidRPr="171D2BB7" w:rsidR="00C879CB">
              <w:rPr>
                <w:sz w:val="26"/>
                <w:szCs w:val="26"/>
              </w:rPr>
              <w:t>black rook</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0FB22D60" w14:textId="77777777" w14:noSpellErr="1">
            <w:pPr>
              <w:rPr>
                <w:sz w:val="26"/>
                <w:szCs w:val="26"/>
              </w:rPr>
            </w:pPr>
            <w:r w:rsidRPr="171D2BB7" w:rsidR="00C879CB">
              <w:rPr>
                <w:sz w:val="26"/>
                <w:szCs w:val="26"/>
              </w:rPr>
              <w:t>&amp;#x265c;</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41837E90" w14:textId="77777777" w14:noSpellErr="1">
            <w:pPr>
              <w:rPr>
                <w:sz w:val="26"/>
                <w:szCs w:val="26"/>
              </w:rPr>
            </w:pPr>
            <w:r w:rsidRPr="171D2BB7" w:rsidR="00C879CB">
              <w:rPr>
                <w:sz w:val="26"/>
                <w:szCs w:val="26"/>
              </w:rPr>
              <w:t>\265c</w:t>
            </w:r>
          </w:p>
        </w:tc>
      </w:tr>
      <w:tr w:rsidRPr="00C879CB" w:rsidR="00C879CB" w:rsidTr="171D2BB7" w14:paraId="7C133154"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17386458" w14:textId="77777777" w14:noSpellErr="1">
            <w:pPr>
              <w:rPr>
                <w:sz w:val="26"/>
                <w:szCs w:val="26"/>
              </w:rPr>
            </w:pPr>
            <w:r w:rsidRPr="171D2BB7" w:rsidR="00C879CB">
              <w:rPr>
                <w:sz w:val="26"/>
                <w:szCs w:val="26"/>
              </w:rPr>
              <w:t>black bishop</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96E5184" w14:textId="77777777" w14:noSpellErr="1">
            <w:pPr>
              <w:rPr>
                <w:sz w:val="26"/>
                <w:szCs w:val="26"/>
              </w:rPr>
            </w:pPr>
            <w:r w:rsidRPr="171D2BB7" w:rsidR="00C879CB">
              <w:rPr>
                <w:sz w:val="26"/>
                <w:szCs w:val="26"/>
              </w:rPr>
              <w:t>&amp;#x265d;</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483A3515" w14:textId="77777777" w14:noSpellErr="1">
            <w:pPr>
              <w:rPr>
                <w:sz w:val="26"/>
                <w:szCs w:val="26"/>
              </w:rPr>
            </w:pPr>
            <w:r w:rsidRPr="171D2BB7" w:rsidR="00C879CB">
              <w:rPr>
                <w:sz w:val="26"/>
                <w:szCs w:val="26"/>
              </w:rPr>
              <w:t>\265d</w:t>
            </w:r>
          </w:p>
        </w:tc>
      </w:tr>
      <w:tr w:rsidRPr="00C879CB" w:rsidR="00C879CB" w:rsidTr="171D2BB7" w14:paraId="7B124820"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07586765" w14:textId="77777777" w14:noSpellErr="1">
            <w:pPr>
              <w:rPr>
                <w:sz w:val="26"/>
                <w:szCs w:val="26"/>
              </w:rPr>
            </w:pPr>
            <w:r w:rsidRPr="171D2BB7" w:rsidR="00C879CB">
              <w:rPr>
                <w:sz w:val="26"/>
                <w:szCs w:val="26"/>
              </w:rPr>
              <w:t>black knight</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583352D" w14:textId="77777777" w14:noSpellErr="1">
            <w:pPr>
              <w:rPr>
                <w:sz w:val="26"/>
                <w:szCs w:val="26"/>
              </w:rPr>
            </w:pPr>
            <w:r w:rsidRPr="171D2BB7" w:rsidR="00C879CB">
              <w:rPr>
                <w:sz w:val="26"/>
                <w:szCs w:val="26"/>
              </w:rPr>
              <w:t>&amp;#x265e;</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759BF4FB" w14:textId="77777777" w14:noSpellErr="1">
            <w:pPr>
              <w:rPr>
                <w:sz w:val="26"/>
                <w:szCs w:val="26"/>
              </w:rPr>
            </w:pPr>
            <w:r w:rsidRPr="171D2BB7" w:rsidR="00C879CB">
              <w:rPr>
                <w:sz w:val="26"/>
                <w:szCs w:val="26"/>
              </w:rPr>
              <w:t>\265e</w:t>
            </w:r>
          </w:p>
        </w:tc>
      </w:tr>
      <w:tr w:rsidRPr="00C879CB" w:rsidR="00C879CB" w:rsidTr="171D2BB7" w14:paraId="5E88F6D3" w14:textId="77777777">
        <w:tc>
          <w:tcPr>
            <w:tcW w:w="1357" w:type="dxa"/>
            <w:shd w:val="clear" w:color="auto" w:fill="auto"/>
            <w:tcMar>
              <w:top w:w="30" w:type="dxa"/>
              <w:left w:w="30" w:type="dxa"/>
              <w:bottom w:w="30" w:type="dxa"/>
              <w:right w:w="30" w:type="dxa"/>
            </w:tcMar>
            <w:vAlign w:val="center"/>
            <w:hideMark/>
          </w:tcPr>
          <w:p w:rsidRPr="00C879CB" w:rsidR="00C879CB" w:rsidP="171D2BB7" w:rsidRDefault="00C879CB" w14:paraId="0765F913" w14:textId="77777777" w14:noSpellErr="1">
            <w:pPr>
              <w:rPr>
                <w:sz w:val="26"/>
                <w:szCs w:val="26"/>
              </w:rPr>
            </w:pPr>
            <w:r w:rsidRPr="171D2BB7" w:rsidR="00C879CB">
              <w:rPr>
                <w:sz w:val="26"/>
                <w:szCs w:val="26"/>
              </w:rPr>
              <w:t>black pawn</w:t>
            </w:r>
          </w:p>
        </w:tc>
        <w:tc>
          <w:tcPr>
            <w:tcW w:w="1232" w:type="dxa"/>
            <w:shd w:val="clear" w:color="auto" w:fill="auto"/>
            <w:tcMar>
              <w:top w:w="30" w:type="dxa"/>
              <w:left w:w="30" w:type="dxa"/>
              <w:bottom w:w="30" w:type="dxa"/>
              <w:right w:w="30" w:type="dxa"/>
            </w:tcMar>
            <w:vAlign w:val="center"/>
            <w:hideMark/>
          </w:tcPr>
          <w:p w:rsidRPr="00C879CB" w:rsidR="00C879CB" w:rsidP="171D2BB7" w:rsidRDefault="00C879CB" w14:paraId="6E1114B5" w14:textId="77777777" w14:noSpellErr="1">
            <w:pPr>
              <w:rPr>
                <w:sz w:val="26"/>
                <w:szCs w:val="26"/>
              </w:rPr>
            </w:pPr>
            <w:r w:rsidRPr="171D2BB7" w:rsidR="00C879CB">
              <w:rPr>
                <w:sz w:val="26"/>
                <w:szCs w:val="26"/>
              </w:rPr>
              <w:t>&amp;#x265f;</w:t>
            </w:r>
          </w:p>
        </w:tc>
        <w:tc>
          <w:tcPr>
            <w:tcW w:w="1461" w:type="dxa"/>
            <w:shd w:val="clear" w:color="auto" w:fill="auto"/>
            <w:tcMar>
              <w:top w:w="30" w:type="dxa"/>
              <w:left w:w="30" w:type="dxa"/>
              <w:bottom w:w="30" w:type="dxa"/>
              <w:right w:w="30" w:type="dxa"/>
            </w:tcMar>
            <w:vAlign w:val="center"/>
            <w:hideMark/>
          </w:tcPr>
          <w:p w:rsidRPr="00C879CB" w:rsidR="00C879CB" w:rsidP="171D2BB7" w:rsidRDefault="00C879CB" w14:paraId="2054568C" w14:textId="77777777" w14:noSpellErr="1">
            <w:pPr>
              <w:rPr>
                <w:sz w:val="26"/>
                <w:szCs w:val="26"/>
              </w:rPr>
            </w:pPr>
            <w:r w:rsidRPr="171D2BB7" w:rsidR="00C879CB">
              <w:rPr>
                <w:sz w:val="26"/>
                <w:szCs w:val="26"/>
              </w:rPr>
              <w:t>\265f</w:t>
            </w:r>
          </w:p>
        </w:tc>
      </w:tr>
    </w:tbl>
    <w:p w:rsidR="75B7F435" w:rsidP="171D2BB7" w:rsidRDefault="75B7F435" w14:paraId="26D02501" w14:textId="4B9044D6" w14:noSpellErr="1">
      <w:pPr>
        <w:rPr>
          <w:b w:val="1"/>
          <w:bCs w:val="1"/>
          <w:sz w:val="26"/>
          <w:szCs w:val="26"/>
        </w:rPr>
      </w:pPr>
    </w:p>
    <w:p w:rsidRPr="00C879CB" w:rsidR="00C879CB" w:rsidP="171D2BB7" w:rsidRDefault="00C879CB" w14:paraId="4771DECF" w14:textId="3618C6AA">
      <w:pPr>
        <w:rPr>
          <w:sz w:val="26"/>
          <w:szCs w:val="26"/>
        </w:rPr>
      </w:pPr>
      <w:r w:rsidRPr="171D2BB7" w:rsidR="00C879CB">
        <w:rPr>
          <w:b w:val="1"/>
          <w:bCs w:val="1"/>
          <w:sz w:val="26"/>
          <w:szCs w:val="26"/>
        </w:rPr>
        <w:t>Validation [</w:t>
      </w:r>
      <w:r w:rsidRPr="171D2BB7" w:rsidR="3ACF2C3D">
        <w:rPr>
          <w:b w:val="1"/>
          <w:bCs w:val="1"/>
          <w:sz w:val="26"/>
          <w:szCs w:val="26"/>
        </w:rPr>
        <w:t>3</w:t>
      </w:r>
      <w:r w:rsidRPr="171D2BB7" w:rsidR="00C879CB">
        <w:rPr>
          <w:b w:val="1"/>
          <w:bCs w:val="1"/>
          <w:sz w:val="26"/>
          <w:szCs w:val="26"/>
        </w:rPr>
        <w:t xml:space="preserve"> marks]:</w:t>
      </w:r>
      <w:r w:rsidRPr="171D2BB7" w:rsidR="00C879CB">
        <w:rPr>
          <w:sz w:val="26"/>
          <w:szCs w:val="26"/>
        </w:rPr>
        <w:t> Your CSS should be clean, generic, and reasonably separate from the content of the HTML file. If the CSS is removed</w:t>
      </w:r>
      <w:r w:rsidRPr="171D2BB7" w:rsidR="1E1EEDAA">
        <w:rPr>
          <w:sz w:val="26"/>
          <w:szCs w:val="26"/>
        </w:rPr>
        <w:t xml:space="preserve"> </w:t>
      </w:r>
      <w:r w:rsidRPr="171D2BB7" w:rsidR="00C879CB">
        <w:rPr>
          <w:sz w:val="26"/>
          <w:szCs w:val="26"/>
        </w:rPr>
        <w:t>from chessboxing.html, the content must appear exactly as shown in the textual specification chessboxing.txt. This means you are not allowed to add, remove, or rearrange the supplied content for visual purposes, but must instead achieve this using CSS alone.</w:t>
      </w:r>
    </w:p>
    <w:p w:rsidR="171D2BB7" w:rsidP="171D2BB7" w:rsidRDefault="171D2BB7" w14:paraId="1E943D68" w14:textId="458EE72C">
      <w:pPr>
        <w:rPr>
          <w:sz w:val="26"/>
          <w:szCs w:val="26"/>
        </w:rPr>
      </w:pPr>
    </w:p>
    <w:p w:rsidRPr="00C879CB" w:rsidR="00C879CB" w:rsidP="171D2BB7" w:rsidRDefault="00C879CB" w14:paraId="767D8316" w14:textId="7C6B1F15" w14:noSpellErr="1">
      <w:pPr>
        <w:rPr>
          <w:sz w:val="26"/>
          <w:szCs w:val="26"/>
        </w:rPr>
      </w:pPr>
      <w:r w:rsidRPr="171D2BB7" w:rsidR="00C879CB">
        <w:rPr>
          <w:sz w:val="26"/>
          <w:szCs w:val="26"/>
        </w:rPr>
        <w:t xml:space="preserve">Your finished chessboxing.css must </w:t>
      </w:r>
      <w:r w:rsidRPr="171D2BB7" w:rsidR="00C879CB">
        <w:rPr>
          <w:sz w:val="26"/>
          <w:szCs w:val="26"/>
        </w:rPr>
        <w:t>validate</w:t>
      </w:r>
      <w:r w:rsidRPr="171D2BB7" w:rsidR="00C879CB">
        <w:rPr>
          <w:sz w:val="26"/>
          <w:szCs w:val="26"/>
        </w:rPr>
        <w:t xml:space="preserve"> with no errors</w:t>
      </w:r>
      <w:r w:rsidRPr="171D2BB7" w:rsidR="009B59DF">
        <w:rPr>
          <w:sz w:val="26"/>
          <w:szCs w:val="26"/>
        </w:rPr>
        <w:t xml:space="preserve"> and no warnings</w:t>
      </w:r>
      <w:r w:rsidRPr="171D2BB7" w:rsidR="00C879CB">
        <w:rPr>
          <w:sz w:val="26"/>
          <w:szCs w:val="26"/>
        </w:rPr>
        <w:t xml:space="preserve"> against CSS level 3 at </w:t>
      </w:r>
      <w:hyperlink r:id="R1ddcc3c5d2944dbc">
        <w:r w:rsidRPr="171D2BB7" w:rsidR="00C879CB">
          <w:rPr>
            <w:rStyle w:val="Hyperlink"/>
            <w:sz w:val="26"/>
            <w:szCs w:val="26"/>
          </w:rPr>
          <w:t>http://jigsaw.w3.org/css-validator/Links to an external site.</w:t>
        </w:r>
      </w:hyperlink>
      <w:r w:rsidRPr="171D2BB7" w:rsidR="00C879CB">
        <w:rPr>
          <w:sz w:val="26"/>
          <w:szCs w:val="26"/>
        </w:rPr>
        <w:t>.</w:t>
      </w:r>
    </w:p>
    <w:p w:rsidR="00834FC3" w:rsidP="00F81BEA" w:rsidRDefault="7B88FBD1" w14:paraId="0FBEBDE6" w14:textId="7D174503">
      <w:pPr>
        <w:pStyle w:val="Heading2"/>
      </w:pPr>
      <w:r>
        <w:t>R</w:t>
      </w:r>
      <w:r w:rsidR="008153E2">
        <w:t xml:space="preserve">eflective </w:t>
      </w:r>
      <w:r w:rsidR="351D675F">
        <w:t>R</w:t>
      </w:r>
      <w:r w:rsidR="008153E2">
        <w:t xml:space="preserve">eport – </w:t>
      </w:r>
      <w:r w:rsidR="008E20CA">
        <w:t>1</w:t>
      </w:r>
      <w:r w:rsidR="7B646284">
        <w:t>0</w:t>
      </w:r>
      <w:r w:rsidR="008153E2">
        <w:t xml:space="preserve"> marks</w:t>
      </w:r>
    </w:p>
    <w:p w:rsidR="008153E2" w:rsidP="171D2BB7" w:rsidRDefault="00004269" w14:paraId="4D20C958" w14:textId="72A98964" w14:noSpellErr="1">
      <w:pPr>
        <w:rPr>
          <w:sz w:val="26"/>
          <w:szCs w:val="26"/>
        </w:rPr>
      </w:pPr>
      <w:bookmarkStart w:name="OLE_LINK12" w:id="12"/>
      <w:bookmarkStart w:name="OLE_LINK13" w:id="13"/>
      <w:r w:rsidRPr="171D2BB7" w:rsidR="00004269">
        <w:rPr>
          <w:sz w:val="26"/>
          <w:szCs w:val="26"/>
        </w:rPr>
        <w:t>Produce a short (</w:t>
      </w:r>
      <w:r w:rsidRPr="171D2BB7" w:rsidR="00004269">
        <w:rPr>
          <w:b w:val="1"/>
          <w:bCs w:val="1"/>
          <w:sz w:val="26"/>
          <w:szCs w:val="26"/>
        </w:rPr>
        <w:t>maximum 500 word</w:t>
      </w:r>
      <w:r w:rsidRPr="171D2BB7" w:rsidR="00004269">
        <w:rPr>
          <w:sz w:val="26"/>
          <w:szCs w:val="26"/>
        </w:rPr>
        <w:t>) reflective report detailing your experience of completing this assignment</w:t>
      </w:r>
      <w:r w:rsidRPr="171D2BB7" w:rsidR="004A3668">
        <w:rPr>
          <w:sz w:val="26"/>
          <w:szCs w:val="26"/>
        </w:rPr>
        <w:t xml:space="preserve"> and </w:t>
      </w:r>
      <w:r w:rsidRPr="171D2BB7" w:rsidR="00C752C6">
        <w:rPr>
          <w:sz w:val="26"/>
          <w:szCs w:val="26"/>
        </w:rPr>
        <w:t>evaluating how web technologies could be used to enhance your solution</w:t>
      </w:r>
      <w:r w:rsidRPr="171D2BB7" w:rsidR="00004269">
        <w:rPr>
          <w:sz w:val="26"/>
          <w:szCs w:val="26"/>
        </w:rPr>
        <w:t>. Your report should answer the following questions:</w:t>
      </w:r>
    </w:p>
    <w:p w:rsidR="00BB155F" w:rsidP="171D2BB7" w:rsidRDefault="00BB155F" w14:paraId="3C8C6B26" w14:textId="77777777" w14:noSpellErr="1">
      <w:pPr>
        <w:pStyle w:val="ListParagraph"/>
        <w:numPr>
          <w:ilvl w:val="0"/>
          <w:numId w:val="4"/>
        </w:numPr>
        <w:rPr>
          <w:sz w:val="26"/>
          <w:szCs w:val="26"/>
        </w:rPr>
      </w:pPr>
      <w:r w:rsidRPr="171D2BB7" w:rsidR="00BB155F">
        <w:rPr>
          <w:sz w:val="26"/>
          <w:szCs w:val="26"/>
        </w:rPr>
        <w:t>How did your experience of writing CSS compare to your experience of writing HTML for this project? For example:</w:t>
      </w:r>
    </w:p>
    <w:p w:rsidR="00BB155F" w:rsidP="171D2BB7" w:rsidRDefault="00BB155F" w14:paraId="71F75FDA" w14:textId="77777777" w14:noSpellErr="1">
      <w:pPr>
        <w:pStyle w:val="ListParagraph"/>
        <w:numPr>
          <w:ilvl w:val="1"/>
          <w:numId w:val="3"/>
        </w:numPr>
        <w:rPr>
          <w:sz w:val="26"/>
          <w:szCs w:val="26"/>
        </w:rPr>
      </w:pPr>
      <w:r w:rsidRPr="171D2BB7" w:rsidR="00BB155F">
        <w:rPr>
          <w:sz w:val="26"/>
          <w:szCs w:val="26"/>
        </w:rPr>
        <w:t xml:space="preserve">Did you find writing HTML for your website easy or difficult? </w:t>
      </w:r>
    </w:p>
    <w:p w:rsidR="00BB155F" w:rsidP="171D2BB7" w:rsidRDefault="00BB155F" w14:paraId="3A25203D" w14:textId="77777777" w14:noSpellErr="1">
      <w:pPr>
        <w:pStyle w:val="ListParagraph"/>
        <w:numPr>
          <w:ilvl w:val="1"/>
          <w:numId w:val="3"/>
        </w:numPr>
        <w:rPr>
          <w:sz w:val="26"/>
          <w:szCs w:val="26"/>
        </w:rPr>
      </w:pPr>
      <w:r w:rsidRPr="171D2BB7" w:rsidR="00BB155F">
        <w:rPr>
          <w:sz w:val="26"/>
          <w:szCs w:val="26"/>
        </w:rPr>
        <w:t>Was the HTML or CSS easier to learn and use?</w:t>
      </w:r>
    </w:p>
    <w:p w:rsidR="00BB155F" w:rsidP="171D2BB7" w:rsidRDefault="00BB155F" w14:paraId="3D52892B" w14:textId="12C5CB00" w14:noSpellErr="1">
      <w:pPr>
        <w:pStyle w:val="ListParagraph"/>
        <w:numPr>
          <w:ilvl w:val="1"/>
          <w:numId w:val="3"/>
        </w:numPr>
        <w:rPr>
          <w:sz w:val="26"/>
          <w:szCs w:val="26"/>
        </w:rPr>
      </w:pPr>
      <w:r w:rsidRPr="171D2BB7" w:rsidR="00BB155F">
        <w:rPr>
          <w:sz w:val="26"/>
          <w:szCs w:val="26"/>
        </w:rPr>
        <w:t>Did both the HTML and CSS behave as expected when you tested your website?</w:t>
      </w:r>
      <w:r>
        <w:br/>
      </w:r>
    </w:p>
    <w:p w:rsidR="00FC4929" w:rsidP="171D2BB7" w:rsidRDefault="00F929FC" w14:paraId="79BB5AAC" w14:textId="5E776DDA" w14:noSpellErr="1">
      <w:pPr>
        <w:pStyle w:val="ListParagraph"/>
        <w:numPr>
          <w:ilvl w:val="0"/>
          <w:numId w:val="4"/>
        </w:numPr>
        <w:rPr>
          <w:sz w:val="26"/>
          <w:szCs w:val="26"/>
        </w:rPr>
      </w:pPr>
      <w:r w:rsidRPr="171D2BB7" w:rsidR="00F929FC">
        <w:rPr>
          <w:sz w:val="26"/>
          <w:szCs w:val="26"/>
        </w:rPr>
        <w:t>Modern web frameworks like Bootstrap</w:t>
      </w:r>
      <w:r w:rsidRPr="171D2BB7" w:rsidR="00EE4049">
        <w:rPr>
          <w:sz w:val="26"/>
          <w:szCs w:val="26"/>
        </w:rPr>
        <w:t xml:space="preserve"> provide comprehensive templates for structuring websites.</w:t>
      </w:r>
      <w:r w:rsidRPr="171D2BB7" w:rsidR="00AE5E47">
        <w:rPr>
          <w:sz w:val="26"/>
          <w:szCs w:val="26"/>
        </w:rPr>
        <w:t xml:space="preserve"> How could you have </w:t>
      </w:r>
      <w:r w:rsidRPr="171D2BB7" w:rsidR="00E80034">
        <w:rPr>
          <w:sz w:val="26"/>
          <w:szCs w:val="26"/>
        </w:rPr>
        <w:t>enhanced</w:t>
      </w:r>
      <w:r w:rsidRPr="171D2BB7" w:rsidR="00AE5E47">
        <w:rPr>
          <w:sz w:val="26"/>
          <w:szCs w:val="26"/>
        </w:rPr>
        <w:t xml:space="preserve"> your solution by making use of these technologies</w:t>
      </w:r>
      <w:r w:rsidRPr="171D2BB7" w:rsidR="00E80034">
        <w:rPr>
          <w:sz w:val="26"/>
          <w:szCs w:val="26"/>
        </w:rPr>
        <w:t>?</w:t>
      </w:r>
      <w:r>
        <w:br/>
      </w:r>
    </w:p>
    <w:p w:rsidR="004740B1" w:rsidP="171D2BB7" w:rsidRDefault="008919BF" w14:paraId="3CB419E3" w14:textId="6BD72192" w14:noSpellErr="1">
      <w:pPr>
        <w:pStyle w:val="ListParagraph"/>
        <w:numPr>
          <w:ilvl w:val="0"/>
          <w:numId w:val="4"/>
        </w:numPr>
        <w:rPr>
          <w:sz w:val="26"/>
          <w:szCs w:val="26"/>
        </w:rPr>
      </w:pPr>
      <w:r w:rsidRPr="171D2BB7" w:rsidR="008919BF">
        <w:rPr>
          <w:sz w:val="26"/>
          <w:szCs w:val="26"/>
        </w:rPr>
        <w:t>Have you learned about any other</w:t>
      </w:r>
      <w:r w:rsidRPr="171D2BB7" w:rsidR="001F2917">
        <w:rPr>
          <w:sz w:val="26"/>
          <w:szCs w:val="26"/>
        </w:rPr>
        <w:t xml:space="preserve"> trends in web technologies </w:t>
      </w:r>
      <w:r w:rsidRPr="171D2BB7" w:rsidR="00C73CDC">
        <w:rPr>
          <w:sz w:val="26"/>
          <w:szCs w:val="26"/>
        </w:rPr>
        <w:t>that could enhance your website? If so, what are these</w:t>
      </w:r>
      <w:r w:rsidRPr="171D2BB7" w:rsidR="005A15CB">
        <w:rPr>
          <w:sz w:val="26"/>
          <w:szCs w:val="26"/>
        </w:rPr>
        <w:t xml:space="preserve"> and how could they be used?</w:t>
      </w:r>
    </w:p>
    <w:p w:rsidR="00FC0175" w:rsidP="171D2BB7" w:rsidRDefault="00FC0175" w14:paraId="6EE902A7" w14:textId="77777777" w14:noSpellErr="1">
      <w:pPr>
        <w:rPr>
          <w:sz w:val="26"/>
          <w:szCs w:val="26"/>
        </w:rPr>
      </w:pPr>
    </w:p>
    <w:p w:rsidRPr="008153E2" w:rsidR="00FC0175" w:rsidP="171D2BB7" w:rsidRDefault="006C273D" w14:paraId="3E5F74A0" w14:textId="345B1745" w14:noSpellErr="1">
      <w:pPr>
        <w:rPr>
          <w:sz w:val="26"/>
          <w:szCs w:val="26"/>
        </w:rPr>
      </w:pPr>
      <w:r w:rsidRPr="171D2BB7" w:rsidR="006C273D">
        <w:rPr>
          <w:sz w:val="26"/>
          <w:szCs w:val="26"/>
        </w:rPr>
        <w:t xml:space="preserve">Your report should also include </w:t>
      </w:r>
      <w:r w:rsidRPr="171D2BB7" w:rsidR="001F12B0">
        <w:rPr>
          <w:sz w:val="26"/>
          <w:szCs w:val="26"/>
        </w:rPr>
        <w:t xml:space="preserve">a consistent </w:t>
      </w:r>
      <w:r w:rsidRPr="171D2BB7" w:rsidR="006C273D">
        <w:rPr>
          <w:sz w:val="26"/>
          <w:szCs w:val="26"/>
        </w:rPr>
        <w:t xml:space="preserve">academic </w:t>
      </w:r>
      <w:r w:rsidRPr="171D2BB7" w:rsidR="001F12B0">
        <w:rPr>
          <w:sz w:val="26"/>
          <w:szCs w:val="26"/>
        </w:rPr>
        <w:t>reference style to cite relevant work,</w:t>
      </w:r>
      <w:r w:rsidRPr="171D2BB7" w:rsidR="006C273D">
        <w:rPr>
          <w:sz w:val="26"/>
          <w:szCs w:val="26"/>
        </w:rPr>
        <w:t xml:space="preserve"> where you have </w:t>
      </w:r>
      <w:r w:rsidRPr="171D2BB7" w:rsidR="00C74B36">
        <w:rPr>
          <w:sz w:val="26"/>
          <w:szCs w:val="26"/>
        </w:rPr>
        <w:t>used information from another source.</w:t>
      </w:r>
      <w:r w:rsidRPr="171D2BB7" w:rsidR="02AEEF67">
        <w:rPr>
          <w:sz w:val="26"/>
          <w:szCs w:val="26"/>
        </w:rPr>
        <w:t xml:space="preserve"> The report should also be </w:t>
      </w:r>
      <w:r w:rsidRPr="171D2BB7" w:rsidR="60AB357B">
        <w:rPr>
          <w:sz w:val="26"/>
          <w:szCs w:val="26"/>
        </w:rPr>
        <w:t>well-formatted</w:t>
      </w:r>
      <w:r w:rsidRPr="171D2BB7" w:rsidR="02AEEF67">
        <w:rPr>
          <w:sz w:val="26"/>
          <w:szCs w:val="26"/>
        </w:rPr>
        <w:t xml:space="preserve">, adhere to good spelling and grammar, and otherwise written to </w:t>
      </w:r>
      <w:r w:rsidRPr="171D2BB7" w:rsidR="02AEEF67">
        <w:rPr>
          <w:sz w:val="26"/>
          <w:szCs w:val="26"/>
        </w:rPr>
        <w:t>an appropriate academic</w:t>
      </w:r>
      <w:r w:rsidRPr="171D2BB7" w:rsidR="02AEEF67">
        <w:rPr>
          <w:sz w:val="26"/>
          <w:szCs w:val="26"/>
        </w:rPr>
        <w:t xml:space="preserve"> standard.</w:t>
      </w:r>
    </w:p>
    <w:bookmarkEnd w:id="12"/>
    <w:bookmarkEnd w:id="13"/>
    <w:p w:rsidRPr="00C879CB" w:rsidR="00C879CB" w:rsidP="171D2BB7" w:rsidRDefault="00C879CB" w14:paraId="481AE5AB" w14:textId="38FAFCBD" w14:noSpellErr="1">
      <w:pPr>
        <w:pStyle w:val="Heading1"/>
        <w:rPr>
          <w:sz w:val="44"/>
          <w:szCs w:val="44"/>
        </w:rPr>
      </w:pPr>
      <w:r w:rsidRPr="171D2BB7" w:rsidR="00C879CB">
        <w:rPr>
          <w:sz w:val="44"/>
          <w:szCs w:val="44"/>
        </w:rPr>
        <w:t>Hints</w:t>
      </w:r>
    </w:p>
    <w:p w:rsidRPr="00C879CB" w:rsidR="00C879CB" w:rsidP="171D2BB7" w:rsidRDefault="00C879CB" w14:paraId="4AE9A291" w14:textId="26BCD1A6" w14:noSpellErr="1">
      <w:pPr>
        <w:rPr>
          <w:sz w:val="26"/>
          <w:szCs w:val="26"/>
        </w:rPr>
      </w:pPr>
      <w:r w:rsidRPr="171D2BB7" w:rsidR="00C879CB">
        <w:rPr>
          <w:sz w:val="26"/>
          <w:szCs w:val="26"/>
        </w:rPr>
        <w:t>Redundant or extraneous mark-up will cost you marks. Think “lean and clean</w:t>
      </w:r>
      <w:r w:rsidRPr="171D2BB7" w:rsidR="00C879CB">
        <w:rPr>
          <w:sz w:val="26"/>
          <w:szCs w:val="26"/>
        </w:rPr>
        <w:t>”.</w:t>
      </w:r>
      <w:r w:rsidRPr="171D2BB7" w:rsidR="00C879CB">
        <w:rPr>
          <w:sz w:val="26"/>
          <w:szCs w:val="26"/>
        </w:rPr>
        <w:t xml:space="preserve"> If you find yourself asking, “have I put too many tags in here?” or "have I repeated CSS rules at too many places?", then you </w:t>
      </w:r>
      <w:r w:rsidRPr="171D2BB7" w:rsidR="00C879CB">
        <w:rPr>
          <w:sz w:val="26"/>
          <w:szCs w:val="26"/>
        </w:rPr>
        <w:t>probably hav</w:t>
      </w:r>
      <w:r w:rsidRPr="171D2BB7" w:rsidR="192DB642">
        <w:rPr>
          <w:sz w:val="26"/>
          <w:szCs w:val="26"/>
        </w:rPr>
        <w:t>e</w:t>
      </w:r>
      <w:r w:rsidRPr="171D2BB7" w:rsidR="192DB642">
        <w:rPr>
          <w:sz w:val="26"/>
          <w:szCs w:val="26"/>
        </w:rPr>
        <w:t>.</w:t>
      </w:r>
    </w:p>
    <w:p w:rsidR="75B7F435" w:rsidP="171D2BB7" w:rsidRDefault="75B7F435" w14:paraId="662C3E07" w14:textId="57144B07" w14:noSpellErr="1">
      <w:pPr>
        <w:rPr>
          <w:sz w:val="26"/>
          <w:szCs w:val="26"/>
        </w:rPr>
      </w:pPr>
    </w:p>
    <w:p w:rsidRPr="00C879CB" w:rsidR="00C879CB" w:rsidP="171D2BB7" w:rsidRDefault="00C879CB" w14:paraId="000E7F87" w14:textId="06EA0A71" w14:noSpellErr="1">
      <w:pPr>
        <w:rPr>
          <w:sz w:val="26"/>
          <w:szCs w:val="26"/>
        </w:rPr>
      </w:pPr>
      <w:r w:rsidRPr="171D2BB7" w:rsidR="00C879CB">
        <w:rPr>
          <w:sz w:val="26"/>
          <w:szCs w:val="26"/>
        </w:rPr>
        <w:t xml:space="preserve">The final page layout and functionality should appear and behave identically in recent versions of Firefox </w:t>
      </w:r>
      <w:r w:rsidRPr="171D2BB7" w:rsidR="7C1FA3EA">
        <w:rPr>
          <w:sz w:val="26"/>
          <w:szCs w:val="26"/>
        </w:rPr>
        <w:t xml:space="preserve">and </w:t>
      </w:r>
      <w:r w:rsidRPr="171D2BB7" w:rsidR="00C879CB">
        <w:rPr>
          <w:sz w:val="26"/>
          <w:szCs w:val="26"/>
        </w:rPr>
        <w:t xml:space="preserve">Google Chrome. Your page will be tested in </w:t>
      </w:r>
      <w:r w:rsidRPr="171D2BB7" w:rsidR="5578B478">
        <w:rPr>
          <w:sz w:val="26"/>
          <w:szCs w:val="26"/>
        </w:rPr>
        <w:t xml:space="preserve">one of these </w:t>
      </w:r>
      <w:r w:rsidRPr="171D2BB7" w:rsidR="00C879CB">
        <w:rPr>
          <w:sz w:val="26"/>
          <w:szCs w:val="26"/>
        </w:rPr>
        <w:t>browsers. For the purposes of this exercise, other browsers do not have to be explicitly catered for.</w:t>
      </w:r>
    </w:p>
    <w:p w:rsidR="75B7F435" w:rsidP="171D2BB7" w:rsidRDefault="75B7F435" w14:paraId="0833F078" w14:textId="7F0AE2D3" w14:noSpellErr="1">
      <w:pPr>
        <w:rPr>
          <w:sz w:val="26"/>
          <w:szCs w:val="26"/>
        </w:rPr>
      </w:pPr>
    </w:p>
    <w:p w:rsidRPr="00C879CB" w:rsidR="00C879CB" w:rsidP="171D2BB7" w:rsidRDefault="00C879CB" w14:paraId="473F1245" w14:textId="1D35F787">
      <w:pPr>
        <w:rPr>
          <w:sz w:val="26"/>
          <w:szCs w:val="26"/>
        </w:rPr>
      </w:pPr>
      <w:r w:rsidRPr="171D2BB7" w:rsidR="00C879CB">
        <w:rPr>
          <w:sz w:val="26"/>
          <w:szCs w:val="26"/>
        </w:rPr>
        <w:t>The screen shot chessboxing-CSS-</w:t>
      </w:r>
      <w:r w:rsidRPr="171D2BB7" w:rsidR="0FA27578">
        <w:rPr>
          <w:sz w:val="26"/>
          <w:szCs w:val="26"/>
        </w:rPr>
        <w:t>large</w:t>
      </w:r>
      <w:r w:rsidRPr="171D2BB7" w:rsidR="00C879CB">
        <w:rPr>
          <w:sz w:val="26"/>
          <w:szCs w:val="26"/>
        </w:rPr>
        <w:t>.p</w:t>
      </w:r>
      <w:r w:rsidRPr="171D2BB7" w:rsidR="006D1A04">
        <w:rPr>
          <w:sz w:val="26"/>
          <w:szCs w:val="26"/>
        </w:rPr>
        <w:t>ng</w:t>
      </w:r>
      <w:r w:rsidRPr="171D2BB7" w:rsidR="00C879CB">
        <w:rPr>
          <w:sz w:val="26"/>
          <w:szCs w:val="26"/>
        </w:rPr>
        <w:t> is taken from a browser window set to 1920 pixels width, while chessboxing-CSS-</w:t>
      </w:r>
      <w:r w:rsidRPr="171D2BB7" w:rsidR="6113D22C">
        <w:rPr>
          <w:sz w:val="26"/>
          <w:szCs w:val="26"/>
        </w:rPr>
        <w:t>small</w:t>
      </w:r>
      <w:r w:rsidRPr="171D2BB7" w:rsidR="00C879CB">
        <w:rPr>
          <w:sz w:val="26"/>
          <w:szCs w:val="26"/>
        </w:rPr>
        <w:t>.p</w:t>
      </w:r>
      <w:r w:rsidRPr="171D2BB7" w:rsidR="006D1A04">
        <w:rPr>
          <w:sz w:val="26"/>
          <w:szCs w:val="26"/>
        </w:rPr>
        <w:t>ng</w:t>
      </w:r>
      <w:r w:rsidRPr="171D2BB7" w:rsidR="00C879CB">
        <w:rPr>
          <w:sz w:val="26"/>
          <w:szCs w:val="26"/>
        </w:rPr>
        <w:t> is taken from a browser window of 360 pixels width. You can make measurements off it if you wish, however this may not help you much beyond relative proportions for margins, borders etc. You do not have to</w:t>
      </w:r>
      <w:r w:rsidRPr="171D2BB7" w:rsidR="0044238C">
        <w:rPr>
          <w:sz w:val="26"/>
          <w:szCs w:val="26"/>
        </w:rPr>
        <w:t xml:space="preserve"> be</w:t>
      </w:r>
      <w:r w:rsidRPr="171D2BB7" w:rsidR="00C879CB">
        <w:rPr>
          <w:sz w:val="26"/>
          <w:szCs w:val="26"/>
        </w:rPr>
        <w:t xml:space="preserve"> pixel perfect to pass. You should make sure that the page </w:t>
      </w:r>
      <w:r w:rsidRPr="171D2BB7" w:rsidR="00C879CB">
        <w:rPr>
          <w:sz w:val="26"/>
          <w:szCs w:val="26"/>
        </w:rPr>
        <w:t>renders</w:t>
      </w:r>
      <w:r w:rsidRPr="171D2BB7" w:rsidR="00C879CB">
        <w:rPr>
          <w:sz w:val="26"/>
          <w:szCs w:val="26"/>
        </w:rPr>
        <w:t xml:space="preserve"> well on any viewport size, not only the two provided in the visual specification.</w:t>
      </w:r>
    </w:p>
    <w:p w:rsidR="75B7F435" w:rsidP="171D2BB7" w:rsidRDefault="75B7F435" w14:paraId="3710CBE2" w14:textId="08012013" w14:noSpellErr="1">
      <w:pPr>
        <w:rPr>
          <w:sz w:val="26"/>
          <w:szCs w:val="26"/>
        </w:rPr>
      </w:pPr>
    </w:p>
    <w:p w:rsidRPr="00C879CB" w:rsidR="00C879CB" w:rsidP="171D2BB7" w:rsidRDefault="00C879CB" w14:paraId="59ACABB2" w14:textId="77777777" w14:noSpellErr="1">
      <w:pPr>
        <w:rPr>
          <w:sz w:val="26"/>
          <w:szCs w:val="26"/>
        </w:rPr>
      </w:pPr>
      <w:r w:rsidRPr="171D2BB7" w:rsidR="00C879CB">
        <w:rPr>
          <w:sz w:val="26"/>
          <w:szCs w:val="26"/>
        </w:rPr>
        <w:t xml:space="preserve">Your solution should </w:t>
      </w:r>
      <w:r w:rsidRPr="171D2BB7" w:rsidR="00C879CB">
        <w:rPr>
          <w:sz w:val="26"/>
          <w:szCs w:val="26"/>
        </w:rPr>
        <w:t>demonstrate</w:t>
      </w:r>
      <w:r w:rsidRPr="171D2BB7" w:rsidR="00C879CB">
        <w:rPr>
          <w:sz w:val="26"/>
          <w:szCs w:val="26"/>
        </w:rPr>
        <w:t xml:space="preserve"> a maximal separation of concerns between content and presentation. That implies, for example, that the overall style of the page should remain consistent if paragraphs or images were add</w:t>
      </w:r>
      <w:r w:rsidRPr="171D2BB7" w:rsidR="00C879CB">
        <w:rPr>
          <w:sz w:val="26"/>
          <w:szCs w:val="26"/>
        </w:rPr>
        <w:t>ed</w:t>
      </w:r>
      <w:r w:rsidRPr="171D2BB7" w:rsidR="00C879CB">
        <w:rPr>
          <w:sz w:val="26"/>
          <w:szCs w:val="26"/>
        </w:rPr>
        <w:t xml:space="preserve">, </w:t>
      </w:r>
      <w:r w:rsidRPr="171D2BB7" w:rsidR="00C879CB">
        <w:rPr>
          <w:sz w:val="26"/>
          <w:szCs w:val="26"/>
        </w:rPr>
        <w:t>rem</w:t>
      </w:r>
      <w:r w:rsidRPr="171D2BB7" w:rsidR="00C879CB">
        <w:rPr>
          <w:sz w:val="26"/>
          <w:szCs w:val="26"/>
        </w:rPr>
        <w:t>ov</w:t>
      </w:r>
      <w:r w:rsidRPr="171D2BB7" w:rsidR="00C879CB">
        <w:rPr>
          <w:sz w:val="26"/>
          <w:szCs w:val="26"/>
        </w:rPr>
        <w:t>ed</w:t>
      </w:r>
      <w:r w:rsidRPr="171D2BB7" w:rsidR="00C879CB">
        <w:rPr>
          <w:sz w:val="26"/>
          <w:szCs w:val="26"/>
        </w:rPr>
        <w:t xml:space="preserve"> or reordered on the page.</w:t>
      </w:r>
    </w:p>
    <w:p w:rsidRPr="00C879CB" w:rsidR="00C879CB" w:rsidP="171D2BB7" w:rsidRDefault="00C879CB" w14:paraId="5043AFD8" w14:textId="77777777" w14:noSpellErr="1">
      <w:pPr>
        <w:pStyle w:val="Heading1"/>
        <w:rPr>
          <w:sz w:val="44"/>
          <w:szCs w:val="44"/>
        </w:rPr>
      </w:pPr>
      <w:r w:rsidRPr="171D2BB7" w:rsidR="00C879CB">
        <w:rPr>
          <w:sz w:val="44"/>
          <w:szCs w:val="44"/>
        </w:rPr>
        <w:t>Assets &amp; Resources</w:t>
      </w:r>
    </w:p>
    <w:p w:rsidR="003A4437" w:rsidP="171D2BB7" w:rsidRDefault="003A4437" w14:paraId="02A3FF97" w14:textId="77777777" w14:noSpellErr="1">
      <w:pPr>
        <w:rPr>
          <w:sz w:val="26"/>
          <w:szCs w:val="26"/>
        </w:rPr>
      </w:pPr>
      <w:r w:rsidRPr="171D2BB7" w:rsidR="003A4437">
        <w:rPr>
          <w:sz w:val="26"/>
          <w:szCs w:val="26"/>
        </w:rPr>
        <w:t>For this assignment you will need access to the following images:</w:t>
      </w:r>
    </w:p>
    <w:p w:rsidR="003A4437" w:rsidP="171D2BB7" w:rsidRDefault="003A4437" w14:paraId="68910351" w14:textId="77777777" w14:noSpellErr="1">
      <w:pPr>
        <w:rPr>
          <w:sz w:val="26"/>
          <w:szCs w:val="26"/>
        </w:rPr>
      </w:pPr>
      <w:r w:rsidRPr="171D2BB7" w:rsidR="003A4437">
        <w:rPr>
          <w:sz w:val="26"/>
          <w:szCs w:val="26"/>
        </w:rPr>
        <w:t>•</w:t>
      </w:r>
      <w:r>
        <w:tab/>
      </w:r>
      <w:r w:rsidRPr="171D2BB7" w:rsidR="003A4437">
        <w:rPr>
          <w:sz w:val="26"/>
          <w:szCs w:val="26"/>
        </w:rPr>
        <w:t>chessboxing_background.jpg</w:t>
      </w:r>
    </w:p>
    <w:p w:rsidR="003A4437" w:rsidP="171D2BB7" w:rsidRDefault="003A4437" w14:paraId="1E3934DD" w14:textId="77777777" w14:noSpellErr="1">
      <w:pPr>
        <w:rPr>
          <w:sz w:val="26"/>
          <w:szCs w:val="26"/>
        </w:rPr>
      </w:pPr>
      <w:r w:rsidRPr="171D2BB7" w:rsidR="003A4437">
        <w:rPr>
          <w:sz w:val="26"/>
          <w:szCs w:val="26"/>
        </w:rPr>
        <w:t>•</w:t>
      </w:r>
      <w:r>
        <w:tab/>
      </w:r>
      <w:r w:rsidRPr="171D2BB7" w:rsidR="003A4437">
        <w:rPr>
          <w:sz w:val="26"/>
          <w:szCs w:val="26"/>
        </w:rPr>
        <w:t>chessboxing_map.png</w:t>
      </w:r>
    </w:p>
    <w:p w:rsidR="003A4437" w:rsidP="171D2BB7" w:rsidRDefault="003A4437" w14:paraId="55E88D0C" w14:textId="13ADC520" w14:noSpellErr="1">
      <w:pPr>
        <w:rPr>
          <w:sz w:val="26"/>
          <w:szCs w:val="26"/>
        </w:rPr>
      </w:pPr>
      <w:r w:rsidRPr="171D2BB7" w:rsidR="003A4437">
        <w:rPr>
          <w:sz w:val="26"/>
          <w:szCs w:val="26"/>
        </w:rPr>
        <w:t>•</w:t>
      </w:r>
      <w:r>
        <w:tab/>
      </w:r>
      <w:r w:rsidRPr="171D2BB7" w:rsidR="003A4437">
        <w:rPr>
          <w:sz w:val="26"/>
          <w:szCs w:val="26"/>
        </w:rPr>
        <w:t>chessboxing_ring.jpg</w:t>
      </w:r>
    </w:p>
    <w:p w:rsidR="171D2BB7" w:rsidP="171D2BB7" w:rsidRDefault="171D2BB7" w14:paraId="71A38A94" w14:textId="1249B61F">
      <w:pPr>
        <w:pStyle w:val="Normal"/>
        <w:rPr>
          <w:sz w:val="26"/>
          <w:szCs w:val="26"/>
        </w:rPr>
      </w:pPr>
    </w:p>
    <w:p w:rsidR="00D5478F" w:rsidP="171D2BB7" w:rsidRDefault="00D5478F" w14:paraId="2976326C" w14:textId="0033632D">
      <w:pPr>
        <w:rPr>
          <w:sz w:val="26"/>
          <w:szCs w:val="26"/>
          <w:lang w:eastAsia="en-GB"/>
        </w:rPr>
      </w:pPr>
      <w:r w:rsidRPr="171D2BB7" w:rsidR="00D5478F">
        <w:rPr>
          <w:sz w:val="26"/>
          <w:szCs w:val="26"/>
          <w:lang w:eastAsia="en-GB"/>
        </w:rPr>
        <w:t xml:space="preserve">These images have been uploaded </w:t>
      </w:r>
      <w:r w:rsidRPr="171D2BB7" w:rsidR="674E8F32">
        <w:rPr>
          <w:sz w:val="26"/>
          <w:szCs w:val="26"/>
          <w:lang w:eastAsia="en-GB"/>
        </w:rPr>
        <w:t>as follows</w:t>
      </w:r>
      <w:r w:rsidRPr="171D2BB7" w:rsidR="1F6FDB63">
        <w:rPr>
          <w:sz w:val="26"/>
          <w:szCs w:val="26"/>
          <w:lang w:eastAsia="en-GB"/>
        </w:rPr>
        <w:t>:</w:t>
      </w:r>
    </w:p>
    <w:p w:rsidR="171D2BB7" w:rsidP="171D2BB7" w:rsidRDefault="171D2BB7" w14:paraId="2F0B9A76" w14:textId="7A2BD8D2">
      <w:pPr>
        <w:rPr>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705"/>
        <w:gridCol w:w="6321"/>
      </w:tblGrid>
      <w:tr w:rsidRPr="008039B8" w:rsidR="00D5478F" w:rsidTr="171D2BB7" w14:paraId="6A859D82" w14:textId="77777777">
        <w:trPr>
          <w:trHeight w:val="300"/>
        </w:trPr>
        <w:tc>
          <w:tcPr>
            <w:tcW w:w="0" w:type="auto"/>
            <w:shd w:val="clear" w:color="auto" w:fill="auto"/>
            <w:tcMar>
              <w:top w:w="30" w:type="dxa"/>
              <w:left w:w="30" w:type="dxa"/>
              <w:bottom w:w="30" w:type="dxa"/>
              <w:right w:w="30" w:type="dxa"/>
            </w:tcMar>
            <w:vAlign w:val="center"/>
            <w:hideMark/>
          </w:tcPr>
          <w:p w:rsidRPr="008039B8" w:rsidR="00D5478F" w:rsidP="00152BF5" w:rsidRDefault="00D5478F" w14:paraId="36793087" w14:textId="602562C2">
            <w:pPr>
              <w:spacing w:line="240" w:lineRule="auto"/>
              <w:rPr>
                <w:rFonts w:ascii="Lato" w:hAnsi="Lato" w:eastAsia="Times New Roman" w:cs="Times New Roman"/>
                <w:color w:val="2D3B45"/>
                <w:kern w:val="0"/>
                <w:sz w:val="24"/>
                <w:szCs w:val="24"/>
                <w:lang w:eastAsia="en-GB"/>
                <w14:ligatures w14:val="none"/>
              </w:rPr>
            </w:pPr>
            <w:r w:rsidRPr="171D2BB7" w:rsidR="1F6FDB63">
              <w:rPr>
                <w:rFonts w:ascii="Monaco" w:hAnsi="Monaco" w:eastAsia="Times New Roman" w:cs="Courier New"/>
                <w:color w:val="D01A19"/>
                <w:sz w:val="20"/>
                <w:szCs w:val="20"/>
                <w:lang w:eastAsia="en-GB"/>
              </w:rPr>
              <w:t>chessboxing_background.jpg</w:t>
            </w:r>
          </w:p>
        </w:tc>
        <w:tc>
          <w:tcPr>
            <w:tcW w:w="0" w:type="auto"/>
            <w:shd w:val="clear" w:color="auto" w:fill="auto"/>
            <w:tcMar>
              <w:top w:w="30" w:type="dxa"/>
              <w:left w:w="30" w:type="dxa"/>
              <w:bottom w:w="30" w:type="dxa"/>
              <w:right w:w="30" w:type="dxa"/>
            </w:tcMar>
            <w:vAlign w:val="center"/>
            <w:hideMark/>
          </w:tcPr>
          <w:p w:rsidRPr="008039B8" w:rsidR="00D5478F" w:rsidP="00152BF5" w:rsidRDefault="00D5478F" w14:paraId="624775F8" w14:textId="77777777" w14:noSpellErr="1">
            <w:pPr>
              <w:spacing w:line="240" w:lineRule="auto"/>
              <w:rPr>
                <w:rFonts w:ascii="Lato" w:hAnsi="Lato" w:eastAsia="Times New Roman" w:cs="Times New Roman"/>
                <w:color w:val="2D3B45"/>
                <w:kern w:val="0"/>
                <w:sz w:val="24"/>
                <w:szCs w:val="24"/>
                <w:lang w:eastAsia="en-GB"/>
                <w14:ligatures w14:val="none"/>
              </w:rPr>
            </w:pPr>
          </w:p>
        </w:tc>
      </w:tr>
      <w:tr w:rsidRPr="008039B8" w:rsidR="00D5478F" w:rsidTr="171D2BB7" w14:paraId="39674EC7" w14:textId="77777777">
        <w:trPr>
          <w:trHeight w:val="300"/>
        </w:trPr>
        <w:tc>
          <w:tcPr>
            <w:tcW w:w="0" w:type="auto"/>
            <w:shd w:val="clear" w:color="auto" w:fill="auto"/>
            <w:tcMar>
              <w:top w:w="30" w:type="dxa"/>
              <w:left w:w="30" w:type="dxa"/>
              <w:bottom w:w="30" w:type="dxa"/>
              <w:right w:w="30" w:type="dxa"/>
            </w:tcMar>
            <w:vAlign w:val="center"/>
            <w:hideMark/>
          </w:tcPr>
          <w:p w:rsidRPr="008039B8" w:rsidR="00D5478F" w:rsidP="00152BF5" w:rsidRDefault="00D5478F" w14:paraId="22F86C14" w14:textId="77777777">
            <w:pPr>
              <w:spacing w:line="240" w:lineRule="auto"/>
              <w:rPr>
                <w:rFonts w:ascii="Lato" w:hAnsi="Lato" w:eastAsia="Times New Roman" w:cs="Times New Roman"/>
                <w:color w:val="2D3B45"/>
                <w:kern w:val="0"/>
                <w:sz w:val="24"/>
                <w:szCs w:val="24"/>
                <w:lang w:eastAsia="en-GB"/>
                <w14:ligatures w14:val="none"/>
              </w:rPr>
            </w:pPr>
            <w:r>
              <w:rPr>
                <w:rFonts w:ascii="Monaco" w:hAnsi="Monaco" w:eastAsia="Times New Roman" w:cs="Courier New"/>
                <w:color w:val="D01A19"/>
                <w:kern w:val="0"/>
                <w:sz w:val="20"/>
                <w:szCs w:val="20"/>
                <w:bdr w:val="single" w:color="C7CDD1" w:sz="6" w:space="0" w:frame="1"/>
                <w:shd w:val="clear" w:color="auto" w:fill="EBEDEE"/>
                <w:lang w:eastAsia="en-GB"/>
                <w14:ligatures w14:val="none"/>
              </w:rPr>
              <w:t>c</w:t>
            </w:r>
            <w:r w:rsidRPr="008039B8">
              <w:rPr>
                <w:rFonts w:ascii="Monaco" w:hAnsi="Monaco" w:eastAsia="Times New Roman" w:cs="Courier New"/>
                <w:color w:val="D01A19"/>
                <w:kern w:val="0"/>
                <w:sz w:val="20"/>
                <w:szCs w:val="20"/>
                <w:bdr w:val="single" w:color="C7CDD1" w:sz="6" w:space="0" w:frame="1"/>
                <w:shd w:val="clear" w:color="auto" w:fill="EBEDEE"/>
                <w:lang w:eastAsia="en-GB"/>
                <w14:ligatures w14:val="none"/>
              </w:rPr>
              <w:t>hessboxing</w:t>
            </w:r>
            <w:r>
              <w:rPr>
                <w:rFonts w:ascii="Monaco" w:hAnsi="Monaco" w:eastAsia="Times New Roman" w:cs="Courier New"/>
                <w:color w:val="D01A19"/>
                <w:kern w:val="0"/>
                <w:sz w:val="20"/>
                <w:szCs w:val="20"/>
                <w:bdr w:val="single" w:color="C7CDD1" w:sz="6" w:space="0" w:frame="1"/>
                <w:shd w:val="clear" w:color="auto" w:fill="EBEDEE"/>
                <w:lang w:eastAsia="en-GB"/>
                <w14:ligatures w14:val="none"/>
              </w:rPr>
              <w:t>_map.png</w:t>
            </w:r>
          </w:p>
        </w:tc>
        <w:tc>
          <w:tcPr>
            <w:tcW w:w="0" w:type="auto"/>
            <w:shd w:val="clear" w:color="auto" w:fill="auto"/>
            <w:tcMar>
              <w:top w:w="30" w:type="dxa"/>
              <w:left w:w="30" w:type="dxa"/>
              <w:bottom w:w="30" w:type="dxa"/>
              <w:right w:w="30" w:type="dxa"/>
            </w:tcMar>
            <w:vAlign w:val="center"/>
            <w:hideMark/>
          </w:tcPr>
          <w:p w:rsidRPr="008039B8" w:rsidR="00D5478F" w:rsidP="00152BF5" w:rsidRDefault="00D5478F" w14:paraId="2F570BAA" w14:textId="4680A020">
            <w:pPr>
              <w:spacing w:line="240" w:lineRule="auto"/>
              <w:rPr>
                <w:rFonts w:ascii="Lato" w:hAnsi="Lato" w:eastAsia="Times New Roman" w:cs="Times New Roman"/>
                <w:color w:val="2D3B45"/>
                <w:kern w:val="0"/>
                <w:sz w:val="24"/>
                <w:szCs w:val="24"/>
                <w:lang w:eastAsia="en-GB"/>
                <w14:ligatures w14:val="none"/>
              </w:rPr>
            </w:pPr>
            <w:hyperlink r:id="R2023aae331dc4fb8">
              <w:r w:rsidRPr="171D2BB7" w:rsidR="7592CE61">
                <w:rPr>
                  <w:rStyle w:val="Hyperlink"/>
                  <w:rFonts w:ascii="Lato" w:hAnsi="Lato" w:eastAsia="Times New Roman" w:cs="Times New Roman"/>
                  <w:sz w:val="24"/>
                  <w:szCs w:val="24"/>
                  <w:lang w:eastAsia="en-GB"/>
                </w:rPr>
                <w:t>https://github.com/cgshep/csc8018-coursework-</w:t>
              </w:r>
              <w:r w:rsidRPr="171D2BB7" w:rsidR="470FB9AA">
                <w:rPr>
                  <w:rStyle w:val="Hyperlink"/>
                  <w:rFonts w:ascii="Lato" w:hAnsi="Lato" w:eastAsia="Times New Roman" w:cs="Times New Roman"/>
                  <w:sz w:val="24"/>
                  <w:szCs w:val="24"/>
                  <w:lang w:eastAsia="en-GB"/>
                </w:rPr>
                <w:t>resources</w:t>
              </w:r>
              <w:r w:rsidRPr="171D2BB7" w:rsidR="07F1401C">
                <w:rPr>
                  <w:rStyle w:val="Hyperlink"/>
                  <w:rFonts w:ascii="Lato" w:hAnsi="Lato" w:eastAsia="Times New Roman" w:cs="Times New Roman"/>
                  <w:sz w:val="24"/>
                  <w:szCs w:val="24"/>
                  <w:lang w:eastAsia="en-GB"/>
                </w:rPr>
                <w:t>/assets/</w:t>
              </w:r>
            </w:hyperlink>
            <w:r w:rsidRPr="171D2BB7" w:rsidR="07F1401C">
              <w:rPr>
                <w:rFonts w:ascii="Lato" w:hAnsi="Lato" w:eastAsia="Times New Roman" w:cs="Times New Roman"/>
                <w:sz w:val="24"/>
                <w:szCs w:val="24"/>
                <w:lang w:eastAsia="en-GB"/>
              </w:rPr>
              <w:t xml:space="preserve"> </w:t>
            </w:r>
          </w:p>
        </w:tc>
      </w:tr>
      <w:tr w:rsidRPr="008039B8" w:rsidR="00D5478F" w:rsidTr="171D2BB7" w14:paraId="45A0663F" w14:textId="77777777">
        <w:trPr>
          <w:trHeight w:val="300"/>
        </w:trPr>
        <w:tc>
          <w:tcPr>
            <w:tcW w:w="0" w:type="auto"/>
            <w:shd w:val="clear" w:color="auto" w:fill="auto"/>
            <w:tcMar>
              <w:top w:w="30" w:type="dxa"/>
              <w:left w:w="30" w:type="dxa"/>
              <w:bottom w:w="30" w:type="dxa"/>
              <w:right w:w="30" w:type="dxa"/>
            </w:tcMar>
            <w:vAlign w:val="center"/>
          </w:tcPr>
          <w:p w:rsidRPr="008039B8" w:rsidR="00D5478F" w:rsidP="00152BF5" w:rsidRDefault="00D5478F" w14:paraId="4B45EFD9" w14:textId="77777777">
            <w:pPr>
              <w:spacing w:line="240" w:lineRule="auto"/>
              <w:rPr>
                <w:rFonts w:ascii="Monaco" w:hAnsi="Monaco" w:eastAsia="Times New Roman" w:cs="Courier New"/>
                <w:color w:val="D01A19"/>
                <w:kern w:val="0"/>
                <w:sz w:val="20"/>
                <w:szCs w:val="20"/>
                <w:bdr w:val="single" w:color="C7CDD1" w:sz="6" w:space="0" w:frame="1"/>
                <w:shd w:val="clear" w:color="auto" w:fill="EBEDEE"/>
                <w:lang w:eastAsia="en-GB"/>
                <w14:ligatures w14:val="none"/>
              </w:rPr>
            </w:pPr>
            <w:r>
              <w:rPr>
                <w:rFonts w:ascii="Monaco" w:hAnsi="Monaco" w:eastAsia="Times New Roman" w:cs="Courier New"/>
                <w:color w:val="D01A19"/>
                <w:kern w:val="0"/>
                <w:sz w:val="20"/>
                <w:szCs w:val="20"/>
                <w:bdr w:val="single" w:color="C7CDD1" w:sz="6" w:space="0" w:frame="1"/>
                <w:shd w:val="clear" w:color="auto" w:fill="EBEDEE"/>
                <w:lang w:eastAsia="en-GB"/>
                <w14:ligatures w14:val="none"/>
              </w:rPr>
              <w:t>chessboxing_ring.jpg</w:t>
            </w:r>
          </w:p>
        </w:tc>
        <w:tc>
          <w:tcPr>
            <w:tcW w:w="0" w:type="auto"/>
            <w:shd w:val="clear" w:color="auto" w:fill="auto"/>
            <w:tcMar>
              <w:top w:w="30" w:type="dxa"/>
              <w:left w:w="30" w:type="dxa"/>
              <w:bottom w:w="30" w:type="dxa"/>
              <w:right w:w="30" w:type="dxa"/>
            </w:tcMar>
            <w:vAlign w:val="center"/>
          </w:tcPr>
          <w:p w:rsidRPr="008039B8" w:rsidR="00D5478F" w:rsidP="00152BF5" w:rsidRDefault="00D5478F" w14:paraId="550F4394" w14:textId="77777777" w14:noSpellErr="1">
            <w:pPr>
              <w:spacing w:line="240" w:lineRule="auto"/>
              <w:rPr>
                <w:rFonts w:ascii="Lato" w:hAnsi="Lato" w:eastAsia="Times New Roman" w:cs="Times New Roman"/>
                <w:color w:val="2D3B45"/>
                <w:kern w:val="0"/>
                <w:sz w:val="24"/>
                <w:szCs w:val="24"/>
                <w:lang w:eastAsia="en-GB"/>
                <w14:ligatures w14:val="none"/>
              </w:rPr>
            </w:pPr>
          </w:p>
        </w:tc>
      </w:tr>
    </w:tbl>
    <w:p w:rsidR="00D5478F" w:rsidP="003A4437" w:rsidRDefault="00D5478F" w14:paraId="18ADCC59" w14:textId="77777777"/>
    <w:p w:rsidRPr="00C879CB" w:rsidR="00C879CB" w:rsidP="171D2BB7" w:rsidRDefault="00C879CB" w14:paraId="3E55D112" w14:textId="66640EA3">
      <w:pPr>
        <w:rPr>
          <w:sz w:val="26"/>
          <w:szCs w:val="26"/>
        </w:rPr>
      </w:pPr>
      <w:r w:rsidRPr="171D2BB7" w:rsidR="00C879CB">
        <w:rPr>
          <w:sz w:val="26"/>
          <w:szCs w:val="26"/>
        </w:rPr>
        <w:t xml:space="preserve">The YouTube video to be embedded is </w:t>
      </w:r>
      <w:r w:rsidRPr="171D2BB7" w:rsidR="00C879CB">
        <w:rPr>
          <w:sz w:val="26"/>
          <w:szCs w:val="26"/>
        </w:rPr>
        <w:t>located</w:t>
      </w:r>
      <w:r w:rsidRPr="171D2BB7" w:rsidR="00C879CB">
        <w:rPr>
          <w:sz w:val="26"/>
          <w:szCs w:val="26"/>
        </w:rPr>
        <w:t xml:space="preserve"> at </w:t>
      </w:r>
      <w:hyperlink r:id="R33678b7e0b9a426e">
        <w:r w:rsidRPr="171D2BB7" w:rsidR="00C879CB">
          <w:rPr>
            <w:rStyle w:val="Hyperlink"/>
            <w:sz w:val="26"/>
            <w:szCs w:val="26"/>
          </w:rPr>
          <w:t>https://www.youtube.com/watch?v=8ZGHrzE8bqcLinks to an external site.</w:t>
        </w:r>
      </w:hyperlink>
      <w:r w:rsidRPr="171D2BB7" w:rsidR="00C879CB">
        <w:rPr>
          <w:sz w:val="26"/>
          <w:szCs w:val="26"/>
        </w:rPr>
        <w:t>.</w:t>
      </w:r>
    </w:p>
    <w:p w:rsidRPr="00C879CB" w:rsidR="00C879CB" w:rsidP="171D2BB7" w:rsidRDefault="00C879CB" w14:paraId="47DF2C26" w14:textId="63DBAFBE">
      <w:pPr>
        <w:pStyle w:val="Normal"/>
        <w:rPr>
          <w:sz w:val="26"/>
          <w:szCs w:val="26"/>
        </w:rPr>
      </w:pPr>
      <w:r w:rsidR="224DF023">
        <w:drawing>
          <wp:inline wp14:editId="6CEF7C8E" wp14:anchorId="58A90E3F">
            <wp:extent cx="1778000" cy="1270000"/>
            <wp:effectExtent l="0" t="0" r="0" b="0"/>
            <wp:docPr id="72488148" name="Picture 6" descr="A black and grey play button&#10;&#10;Description automatically generated" title="">
              <a:hlinkClick r:id="R0e491ce197544375"/>
            </wp:docPr>
            <wp:cNvGraphicFramePr>
              <a:graphicFrameLocks noChangeAspect="1"/>
            </wp:cNvGraphicFramePr>
            <a:graphic>
              <a:graphicData uri="http://schemas.openxmlformats.org/drawingml/2006/picture">
                <pic:pic>
                  <pic:nvPicPr>
                    <pic:cNvPr id="0" name="Picture 6"/>
                    <pic:cNvPicPr/>
                  </pic:nvPicPr>
                  <pic:blipFill>
                    <a:blip r:embed="Rd8f1bc2defd9427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78000" cy="1270000"/>
                    </a:xfrm>
                    <a:prstGeom xmlns:a="http://schemas.openxmlformats.org/drawingml/2006/main" prst="rect">
                      <a:avLst/>
                    </a:prstGeom>
                  </pic:spPr>
                </pic:pic>
              </a:graphicData>
            </a:graphic>
          </wp:inline>
        </w:drawing>
      </w:r>
    </w:p>
    <w:p w:rsidRPr="00C879CB" w:rsidR="00C879CB" w:rsidP="171D2BB7" w:rsidRDefault="00C879CB" w14:paraId="7D427B19" w14:textId="3C66F32F">
      <w:pPr>
        <w:pStyle w:val="Normal"/>
        <w:rPr>
          <w:sz w:val="26"/>
          <w:szCs w:val="26"/>
        </w:rPr>
      </w:pPr>
      <w:r w:rsidRPr="171D2BB7" w:rsidR="00C879CB">
        <w:rPr>
          <w:sz w:val="26"/>
          <w:szCs w:val="26"/>
        </w:rPr>
        <w:t>All fonts are provided by Google</w:t>
      </w:r>
      <w:r w:rsidRPr="171D2BB7" w:rsidR="00AB4293">
        <w:rPr>
          <w:sz w:val="26"/>
          <w:szCs w:val="26"/>
        </w:rPr>
        <w:t xml:space="preserve"> </w:t>
      </w:r>
      <w:r w:rsidRPr="171D2BB7" w:rsidR="00C879CB">
        <w:rPr>
          <w:sz w:val="26"/>
          <w:szCs w:val="26"/>
        </w:rPr>
        <w:t>Fonts</w:t>
      </w:r>
      <w:r w:rsidRPr="171D2BB7" w:rsidR="00AB4293">
        <w:rPr>
          <w:sz w:val="26"/>
          <w:szCs w:val="26"/>
        </w:rPr>
        <w:t xml:space="preserve">. </w:t>
      </w:r>
      <w:r w:rsidRPr="171D2BB7" w:rsidR="00D37818">
        <w:rPr>
          <w:sz w:val="26"/>
          <w:szCs w:val="26"/>
        </w:rPr>
        <w:t>These are provided for you at the top of chessboxing.css.</w:t>
      </w:r>
    </w:p>
    <w:p w:rsidRPr="00C879CB" w:rsidR="00C879CB" w:rsidP="171D2BB7" w:rsidRDefault="00C879CB" w14:paraId="7A796CEF" w14:textId="77777777" w14:noSpellErr="1">
      <w:pPr>
        <w:pStyle w:val="Heading1"/>
        <w:rPr>
          <w:sz w:val="44"/>
          <w:szCs w:val="44"/>
        </w:rPr>
      </w:pPr>
      <w:r w:rsidRPr="171D2BB7" w:rsidR="00C879CB">
        <w:rPr>
          <w:sz w:val="44"/>
          <w:szCs w:val="44"/>
        </w:rPr>
        <w:t>Submission</w:t>
      </w:r>
    </w:p>
    <w:p w:rsidRPr="00C879CB" w:rsidR="00C879CB" w:rsidP="171D2BB7" w:rsidRDefault="00C879CB" w14:paraId="1F54FA99" w14:textId="558FA674">
      <w:pPr>
        <w:pStyle w:val="Normal"/>
        <w:suppressLineNumbers w:val="0"/>
        <w:bidi w:val="0"/>
        <w:spacing w:before="0" w:beforeAutospacing="off" w:after="0" w:afterAutospacing="off" w:line="276" w:lineRule="auto"/>
        <w:ind w:left="0" w:right="0"/>
        <w:jc w:val="left"/>
        <w:rPr>
          <w:sz w:val="26"/>
          <w:szCs w:val="26"/>
        </w:rPr>
      </w:pPr>
      <w:r w:rsidRPr="171D2BB7" w:rsidR="00C879CB">
        <w:rPr>
          <w:sz w:val="26"/>
          <w:szCs w:val="26"/>
        </w:rPr>
        <w:t xml:space="preserve">The due date for this assignment is </w:t>
      </w:r>
      <w:r w:rsidRPr="171D2BB7" w:rsidR="00C879CB">
        <w:rPr>
          <w:sz w:val="26"/>
          <w:szCs w:val="26"/>
        </w:rPr>
        <w:t>stated</w:t>
      </w:r>
      <w:r w:rsidRPr="171D2BB7" w:rsidR="00C879CB">
        <w:rPr>
          <w:sz w:val="26"/>
          <w:szCs w:val="26"/>
        </w:rPr>
        <w:t xml:space="preserve"> on NESS. You will need to </w:t>
      </w:r>
      <w:r w:rsidRPr="171D2BB7" w:rsidR="00C879CB">
        <w:rPr>
          <w:sz w:val="26"/>
          <w:szCs w:val="26"/>
        </w:rPr>
        <w:t>submit</w:t>
      </w:r>
      <w:r w:rsidRPr="171D2BB7" w:rsidR="00C879CB">
        <w:rPr>
          <w:sz w:val="26"/>
          <w:szCs w:val="26"/>
        </w:rPr>
        <w:t xml:space="preserve"> </w:t>
      </w:r>
      <w:r w:rsidRPr="171D2BB7" w:rsidR="0BE6C47D">
        <w:rPr>
          <w:sz w:val="26"/>
          <w:szCs w:val="26"/>
        </w:rPr>
        <w:t xml:space="preserve">a ZIP file </w:t>
      </w:r>
      <w:r w:rsidRPr="171D2BB7" w:rsidR="5AC2B92A">
        <w:rPr>
          <w:sz w:val="26"/>
          <w:szCs w:val="26"/>
        </w:rPr>
        <w:t>containing</w:t>
      </w:r>
      <w:r w:rsidRPr="171D2BB7" w:rsidR="5AC2B92A">
        <w:rPr>
          <w:sz w:val="26"/>
          <w:szCs w:val="26"/>
        </w:rPr>
        <w:t xml:space="preserve"> the necessary HTML, </w:t>
      </w:r>
      <w:r w:rsidRPr="171D2BB7" w:rsidR="5AC2B92A">
        <w:rPr>
          <w:sz w:val="26"/>
          <w:szCs w:val="26"/>
        </w:rPr>
        <w:t>CSS</w:t>
      </w:r>
      <w:r w:rsidRPr="171D2BB7" w:rsidR="5AC2B92A">
        <w:rPr>
          <w:sz w:val="26"/>
          <w:szCs w:val="26"/>
        </w:rPr>
        <w:t xml:space="preserve"> and asset files (e.g. images) </w:t>
      </w:r>
      <w:r w:rsidRPr="171D2BB7" w:rsidR="5AC2B92A">
        <w:rPr>
          <w:sz w:val="26"/>
          <w:szCs w:val="26"/>
        </w:rPr>
        <w:t>required</w:t>
      </w:r>
      <w:r w:rsidRPr="171D2BB7" w:rsidR="5AC2B92A">
        <w:rPr>
          <w:sz w:val="26"/>
          <w:szCs w:val="26"/>
        </w:rPr>
        <w:t xml:space="preserve"> to run your website. You must also </w:t>
      </w:r>
      <w:r w:rsidRPr="171D2BB7" w:rsidR="2CF2AF13">
        <w:rPr>
          <w:sz w:val="26"/>
          <w:szCs w:val="26"/>
        </w:rPr>
        <w:t xml:space="preserve">include </w:t>
      </w:r>
      <w:r w:rsidRPr="171D2BB7" w:rsidR="5AC2B92A">
        <w:rPr>
          <w:sz w:val="26"/>
          <w:szCs w:val="26"/>
        </w:rPr>
        <w:t>your report as a PDF file</w:t>
      </w:r>
      <w:r w:rsidRPr="171D2BB7" w:rsidR="728F440F">
        <w:rPr>
          <w:sz w:val="26"/>
          <w:szCs w:val="26"/>
        </w:rPr>
        <w:t>.</w:t>
      </w:r>
    </w:p>
    <w:p w:rsidR="171D2BB7" w:rsidRDefault="171D2BB7" w14:paraId="3B558A33" w14:textId="5D6DA967"/>
    <w:p w:rsidR="5AC2B92A" w:rsidP="171D2BB7" w:rsidRDefault="5AC2B92A" w14:paraId="5CEF427B" w14:textId="1AE71110">
      <w:pPr>
        <w:pStyle w:val="Normal"/>
        <w:suppressLineNumbers w:val="0"/>
        <w:bidi w:val="0"/>
        <w:spacing w:before="0" w:beforeAutospacing="off" w:after="0" w:afterAutospacing="off" w:line="276" w:lineRule="auto"/>
        <w:ind w:left="0" w:right="0"/>
        <w:jc w:val="left"/>
        <w:rPr>
          <w:sz w:val="26"/>
          <w:szCs w:val="26"/>
        </w:rPr>
      </w:pPr>
      <w:r w:rsidRPr="171D2BB7" w:rsidR="5AC2B92A">
        <w:rPr>
          <w:sz w:val="26"/>
          <w:szCs w:val="26"/>
        </w:rPr>
        <w:t>Your files should be named</w:t>
      </w:r>
      <w:r w:rsidRPr="171D2BB7" w:rsidR="5E134790">
        <w:rPr>
          <w:sz w:val="26"/>
          <w:szCs w:val="26"/>
        </w:rPr>
        <w:t xml:space="preserve"> and structured</w:t>
      </w:r>
      <w:r w:rsidRPr="171D2BB7" w:rsidR="5AC2B92A">
        <w:rPr>
          <w:sz w:val="26"/>
          <w:szCs w:val="26"/>
        </w:rPr>
        <w:t xml:space="preserve"> appropriately </w:t>
      </w:r>
      <w:r w:rsidRPr="171D2BB7" w:rsidR="2B34AB30">
        <w:rPr>
          <w:sz w:val="26"/>
          <w:szCs w:val="26"/>
        </w:rPr>
        <w:t>such that your website can be launched easily</w:t>
      </w:r>
      <w:r w:rsidRPr="171D2BB7" w:rsidR="3DFEB108">
        <w:rPr>
          <w:sz w:val="26"/>
          <w:szCs w:val="26"/>
        </w:rPr>
        <w:t>.</w:t>
      </w:r>
    </w:p>
    <w:sectPr w:rsidRPr="00BA592F" w:rsidR="00BA592F">
      <w:pgSz w:w="11906" w:h="16838" w:orient="portrait"/>
      <w:pgMar w:top="1440" w:right="1440" w:bottom="1440" w:left="1440"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4D"/>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4F0C"/>
    <w:multiLevelType w:val="hybridMultilevel"/>
    <w:tmpl w:val="54BAC4B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 w15:restartNumberingAfterBreak="0">
    <w:nsid w:val="056E04F4"/>
    <w:multiLevelType w:val="hybridMultilevel"/>
    <w:tmpl w:val="B0B6CD3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5B80BD1"/>
    <w:multiLevelType w:val="multilevel"/>
    <w:tmpl w:val="0EBCB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455DE0"/>
    <w:multiLevelType w:val="hybridMultilevel"/>
    <w:tmpl w:val="60C4BB2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4B02D69"/>
    <w:multiLevelType w:val="multilevel"/>
    <w:tmpl w:val="858249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214390920">
    <w:abstractNumId w:val="4"/>
  </w:num>
  <w:num w:numId="2" w16cid:durableId="431514892">
    <w:abstractNumId w:val="2"/>
  </w:num>
  <w:num w:numId="3" w16cid:durableId="1610351222">
    <w:abstractNumId w:val="3"/>
  </w:num>
  <w:num w:numId="4" w16cid:durableId="861744445">
    <w:abstractNumId w:val="0"/>
  </w:num>
  <w:num w:numId="5" w16cid:durableId="72221894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310"/>
  <w:attachedTemplate r:id="rId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2F"/>
    <w:rsid w:val="000011B1"/>
    <w:rsid w:val="00004036"/>
    <w:rsid w:val="00004269"/>
    <w:rsid w:val="00015ED5"/>
    <w:rsid w:val="00031054"/>
    <w:rsid w:val="00072746"/>
    <w:rsid w:val="0009660A"/>
    <w:rsid w:val="000C3737"/>
    <w:rsid w:val="000C7767"/>
    <w:rsid w:val="000D1C1E"/>
    <w:rsid w:val="000D53BB"/>
    <w:rsid w:val="001050F3"/>
    <w:rsid w:val="001176B3"/>
    <w:rsid w:val="0014723C"/>
    <w:rsid w:val="00152393"/>
    <w:rsid w:val="00152BF5"/>
    <w:rsid w:val="00162E7E"/>
    <w:rsid w:val="00173E8E"/>
    <w:rsid w:val="001F12B0"/>
    <w:rsid w:val="001F2917"/>
    <w:rsid w:val="001F74EA"/>
    <w:rsid w:val="00211ABB"/>
    <w:rsid w:val="00234EDB"/>
    <w:rsid w:val="00285CA7"/>
    <w:rsid w:val="002A052C"/>
    <w:rsid w:val="002B243C"/>
    <w:rsid w:val="002D473F"/>
    <w:rsid w:val="00342A59"/>
    <w:rsid w:val="00342EE3"/>
    <w:rsid w:val="00362E42"/>
    <w:rsid w:val="00370C72"/>
    <w:rsid w:val="003A4437"/>
    <w:rsid w:val="003A5CCE"/>
    <w:rsid w:val="003B0C08"/>
    <w:rsid w:val="003D3264"/>
    <w:rsid w:val="003D419B"/>
    <w:rsid w:val="003F1411"/>
    <w:rsid w:val="0041053C"/>
    <w:rsid w:val="004179F8"/>
    <w:rsid w:val="00421848"/>
    <w:rsid w:val="0044238C"/>
    <w:rsid w:val="004556AA"/>
    <w:rsid w:val="004740B1"/>
    <w:rsid w:val="00476610"/>
    <w:rsid w:val="004A3668"/>
    <w:rsid w:val="004A4D2B"/>
    <w:rsid w:val="004D208B"/>
    <w:rsid w:val="004D21AA"/>
    <w:rsid w:val="00513BCF"/>
    <w:rsid w:val="00517947"/>
    <w:rsid w:val="0052721B"/>
    <w:rsid w:val="0053560D"/>
    <w:rsid w:val="005464D2"/>
    <w:rsid w:val="00557479"/>
    <w:rsid w:val="005A15CB"/>
    <w:rsid w:val="005C03BB"/>
    <w:rsid w:val="005E37E7"/>
    <w:rsid w:val="005E55AE"/>
    <w:rsid w:val="00603A9A"/>
    <w:rsid w:val="00642CEB"/>
    <w:rsid w:val="00650292"/>
    <w:rsid w:val="00660F7F"/>
    <w:rsid w:val="0068177B"/>
    <w:rsid w:val="00691BD1"/>
    <w:rsid w:val="006C2148"/>
    <w:rsid w:val="006C273D"/>
    <w:rsid w:val="006D1A04"/>
    <w:rsid w:val="00735FCE"/>
    <w:rsid w:val="007556FA"/>
    <w:rsid w:val="00766A75"/>
    <w:rsid w:val="00767AB3"/>
    <w:rsid w:val="00771F89"/>
    <w:rsid w:val="00772185"/>
    <w:rsid w:val="00784A53"/>
    <w:rsid w:val="007A1949"/>
    <w:rsid w:val="007B5B00"/>
    <w:rsid w:val="007D0624"/>
    <w:rsid w:val="007F41E3"/>
    <w:rsid w:val="008152C5"/>
    <w:rsid w:val="008153E2"/>
    <w:rsid w:val="00817E3E"/>
    <w:rsid w:val="00834FC3"/>
    <w:rsid w:val="00836B99"/>
    <w:rsid w:val="008511AD"/>
    <w:rsid w:val="00854A65"/>
    <w:rsid w:val="00865490"/>
    <w:rsid w:val="008661F2"/>
    <w:rsid w:val="008751F3"/>
    <w:rsid w:val="008919BF"/>
    <w:rsid w:val="008A5C51"/>
    <w:rsid w:val="008C0C29"/>
    <w:rsid w:val="008E20CA"/>
    <w:rsid w:val="00903FDA"/>
    <w:rsid w:val="00974CAE"/>
    <w:rsid w:val="00980853"/>
    <w:rsid w:val="009971F1"/>
    <w:rsid w:val="009B59DF"/>
    <w:rsid w:val="009C7C72"/>
    <w:rsid w:val="009D39B2"/>
    <w:rsid w:val="00A06A37"/>
    <w:rsid w:val="00A37513"/>
    <w:rsid w:val="00A4131B"/>
    <w:rsid w:val="00A44198"/>
    <w:rsid w:val="00A4510A"/>
    <w:rsid w:val="00A975FB"/>
    <w:rsid w:val="00AB4293"/>
    <w:rsid w:val="00AB55D0"/>
    <w:rsid w:val="00AD1685"/>
    <w:rsid w:val="00AE5E47"/>
    <w:rsid w:val="00AF3C0B"/>
    <w:rsid w:val="00B01139"/>
    <w:rsid w:val="00B04C78"/>
    <w:rsid w:val="00B37293"/>
    <w:rsid w:val="00B454E2"/>
    <w:rsid w:val="00B54954"/>
    <w:rsid w:val="00B5679B"/>
    <w:rsid w:val="00B800EF"/>
    <w:rsid w:val="00BA592F"/>
    <w:rsid w:val="00BB155F"/>
    <w:rsid w:val="00BF3BAF"/>
    <w:rsid w:val="00C014A9"/>
    <w:rsid w:val="00C1224B"/>
    <w:rsid w:val="00C53415"/>
    <w:rsid w:val="00C64EC9"/>
    <w:rsid w:val="00C7111E"/>
    <w:rsid w:val="00C73CDC"/>
    <w:rsid w:val="00C74B36"/>
    <w:rsid w:val="00C752C6"/>
    <w:rsid w:val="00C879CB"/>
    <w:rsid w:val="00C90E0E"/>
    <w:rsid w:val="00CF35A2"/>
    <w:rsid w:val="00D33357"/>
    <w:rsid w:val="00D37818"/>
    <w:rsid w:val="00D52E0B"/>
    <w:rsid w:val="00D5478F"/>
    <w:rsid w:val="00DA59F3"/>
    <w:rsid w:val="00DC7C08"/>
    <w:rsid w:val="00DE74D0"/>
    <w:rsid w:val="00DF6B6B"/>
    <w:rsid w:val="00E01A4B"/>
    <w:rsid w:val="00E14074"/>
    <w:rsid w:val="00E22631"/>
    <w:rsid w:val="00E439CB"/>
    <w:rsid w:val="00E47089"/>
    <w:rsid w:val="00E733C2"/>
    <w:rsid w:val="00E80034"/>
    <w:rsid w:val="00E83DE6"/>
    <w:rsid w:val="00E93EC7"/>
    <w:rsid w:val="00ED4185"/>
    <w:rsid w:val="00EE4049"/>
    <w:rsid w:val="00F02D1E"/>
    <w:rsid w:val="00F0433F"/>
    <w:rsid w:val="00F75B2B"/>
    <w:rsid w:val="00F76FA9"/>
    <w:rsid w:val="00F81BEA"/>
    <w:rsid w:val="00F929FC"/>
    <w:rsid w:val="00FA351B"/>
    <w:rsid w:val="00FC0175"/>
    <w:rsid w:val="00FC2A73"/>
    <w:rsid w:val="00FC4929"/>
    <w:rsid w:val="00FC5B58"/>
    <w:rsid w:val="00FE6F8A"/>
    <w:rsid w:val="00FF0270"/>
    <w:rsid w:val="02AEEF67"/>
    <w:rsid w:val="03B0FCF3"/>
    <w:rsid w:val="03FEAFF8"/>
    <w:rsid w:val="073C142B"/>
    <w:rsid w:val="07AB89EB"/>
    <w:rsid w:val="07E9E360"/>
    <w:rsid w:val="07F1401C"/>
    <w:rsid w:val="08486CDE"/>
    <w:rsid w:val="084F5235"/>
    <w:rsid w:val="086E0E5F"/>
    <w:rsid w:val="08E78AA9"/>
    <w:rsid w:val="09895230"/>
    <w:rsid w:val="09AA2055"/>
    <w:rsid w:val="0BE6C47D"/>
    <w:rsid w:val="0C0C2582"/>
    <w:rsid w:val="0D7DA5E5"/>
    <w:rsid w:val="0D9281A1"/>
    <w:rsid w:val="0F482CCE"/>
    <w:rsid w:val="0F938FCE"/>
    <w:rsid w:val="0FA27578"/>
    <w:rsid w:val="10B3AF1C"/>
    <w:rsid w:val="11A0309B"/>
    <w:rsid w:val="11B17E79"/>
    <w:rsid w:val="139C5F94"/>
    <w:rsid w:val="13B9B891"/>
    <w:rsid w:val="13CD1B56"/>
    <w:rsid w:val="15D949FE"/>
    <w:rsid w:val="171D2BB7"/>
    <w:rsid w:val="1844BA86"/>
    <w:rsid w:val="1877CCBF"/>
    <w:rsid w:val="1894B44C"/>
    <w:rsid w:val="18C591DF"/>
    <w:rsid w:val="191F8EAA"/>
    <w:rsid w:val="192DB642"/>
    <w:rsid w:val="1A585913"/>
    <w:rsid w:val="1A91260B"/>
    <w:rsid w:val="1AB38EE0"/>
    <w:rsid w:val="1B2305CB"/>
    <w:rsid w:val="1BF7D83D"/>
    <w:rsid w:val="1E1EEDAA"/>
    <w:rsid w:val="1F6FDB63"/>
    <w:rsid w:val="2033E13D"/>
    <w:rsid w:val="2076B5F6"/>
    <w:rsid w:val="208951E5"/>
    <w:rsid w:val="2165AC5C"/>
    <w:rsid w:val="217D7191"/>
    <w:rsid w:val="21C51B9E"/>
    <w:rsid w:val="224DF023"/>
    <w:rsid w:val="22C48436"/>
    <w:rsid w:val="23464695"/>
    <w:rsid w:val="25213BA8"/>
    <w:rsid w:val="264E19A7"/>
    <w:rsid w:val="2652EC37"/>
    <w:rsid w:val="27C15C18"/>
    <w:rsid w:val="27F529B0"/>
    <w:rsid w:val="28C785C3"/>
    <w:rsid w:val="28E093C4"/>
    <w:rsid w:val="297164A4"/>
    <w:rsid w:val="2B1FEA6E"/>
    <w:rsid w:val="2B34AB30"/>
    <w:rsid w:val="2BC3DC28"/>
    <w:rsid w:val="2BCF1DD4"/>
    <w:rsid w:val="2CF2AF13"/>
    <w:rsid w:val="2D76A9F8"/>
    <w:rsid w:val="2DAEE667"/>
    <w:rsid w:val="2E8BF5BD"/>
    <w:rsid w:val="30BF0995"/>
    <w:rsid w:val="31235C7F"/>
    <w:rsid w:val="33F4EF79"/>
    <w:rsid w:val="343A4EBE"/>
    <w:rsid w:val="351D675F"/>
    <w:rsid w:val="3624D4BF"/>
    <w:rsid w:val="37EDC7F9"/>
    <w:rsid w:val="38125CAB"/>
    <w:rsid w:val="38EE481C"/>
    <w:rsid w:val="3ACF2C3D"/>
    <w:rsid w:val="3ACF6E8A"/>
    <w:rsid w:val="3DFEB108"/>
    <w:rsid w:val="3EB5B212"/>
    <w:rsid w:val="3F4C40F6"/>
    <w:rsid w:val="3F50DAAE"/>
    <w:rsid w:val="3F56925E"/>
    <w:rsid w:val="40F37A50"/>
    <w:rsid w:val="433ED620"/>
    <w:rsid w:val="43642D73"/>
    <w:rsid w:val="437C7B31"/>
    <w:rsid w:val="4499FEE2"/>
    <w:rsid w:val="458CC558"/>
    <w:rsid w:val="45932F24"/>
    <w:rsid w:val="4674896C"/>
    <w:rsid w:val="4677D9BA"/>
    <w:rsid w:val="468BFA04"/>
    <w:rsid w:val="470FB9AA"/>
    <w:rsid w:val="470FE98E"/>
    <w:rsid w:val="474AC983"/>
    <w:rsid w:val="47DB1049"/>
    <w:rsid w:val="4BD2CA91"/>
    <w:rsid w:val="4BD89CE0"/>
    <w:rsid w:val="4CE5FB41"/>
    <w:rsid w:val="4E9157FE"/>
    <w:rsid w:val="5088962D"/>
    <w:rsid w:val="51CCE283"/>
    <w:rsid w:val="52289343"/>
    <w:rsid w:val="5247C677"/>
    <w:rsid w:val="5261AA02"/>
    <w:rsid w:val="52A03F59"/>
    <w:rsid w:val="53853A0D"/>
    <w:rsid w:val="54D55652"/>
    <w:rsid w:val="5578B478"/>
    <w:rsid w:val="55F6CCAC"/>
    <w:rsid w:val="58900FEA"/>
    <w:rsid w:val="5AC2B92A"/>
    <w:rsid w:val="5AF7DE15"/>
    <w:rsid w:val="5B3AE4B9"/>
    <w:rsid w:val="5C7A5143"/>
    <w:rsid w:val="5CE90E5D"/>
    <w:rsid w:val="5D608207"/>
    <w:rsid w:val="5D73FAD9"/>
    <w:rsid w:val="5E134790"/>
    <w:rsid w:val="60081351"/>
    <w:rsid w:val="60AB357B"/>
    <w:rsid w:val="60C0AF4A"/>
    <w:rsid w:val="60DD725B"/>
    <w:rsid w:val="6113D22C"/>
    <w:rsid w:val="636D79D7"/>
    <w:rsid w:val="63F62A75"/>
    <w:rsid w:val="644BADDB"/>
    <w:rsid w:val="64AA4615"/>
    <w:rsid w:val="674E8F32"/>
    <w:rsid w:val="69A17DA3"/>
    <w:rsid w:val="6AA59405"/>
    <w:rsid w:val="6B5CDFD2"/>
    <w:rsid w:val="6B611786"/>
    <w:rsid w:val="6BAF7C13"/>
    <w:rsid w:val="6C6B4A51"/>
    <w:rsid w:val="6E0CD2B3"/>
    <w:rsid w:val="6E4F1023"/>
    <w:rsid w:val="6FE2E36E"/>
    <w:rsid w:val="72181D5F"/>
    <w:rsid w:val="728F440F"/>
    <w:rsid w:val="72CE9960"/>
    <w:rsid w:val="7334CED1"/>
    <w:rsid w:val="738AE0F8"/>
    <w:rsid w:val="73ED069C"/>
    <w:rsid w:val="7414D6EA"/>
    <w:rsid w:val="7455657E"/>
    <w:rsid w:val="749DDB9D"/>
    <w:rsid w:val="75248D9F"/>
    <w:rsid w:val="7559AC8B"/>
    <w:rsid w:val="7592CE61"/>
    <w:rsid w:val="75B7F435"/>
    <w:rsid w:val="75EDE2AE"/>
    <w:rsid w:val="76C7484A"/>
    <w:rsid w:val="777BC226"/>
    <w:rsid w:val="789BEC1A"/>
    <w:rsid w:val="797321F5"/>
    <w:rsid w:val="7AD1C139"/>
    <w:rsid w:val="7AD5FBAD"/>
    <w:rsid w:val="7B646284"/>
    <w:rsid w:val="7B88FBD1"/>
    <w:rsid w:val="7BB88D0D"/>
    <w:rsid w:val="7BF52200"/>
    <w:rsid w:val="7C1FA3EA"/>
    <w:rsid w:val="7CD14A0E"/>
    <w:rsid w:val="7D34898E"/>
    <w:rsid w:val="7F4D7B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FE5F54"/>
  <w15:chartTrackingRefBased/>
  <w15:docId w15:val="{663CBE8B-9007-AD4B-B62F-842A1FA768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1411"/>
    <w:pPr>
      <w:spacing w:line="276" w:lineRule="auto"/>
    </w:pPr>
    <w:rPr>
      <w:rFonts w:ascii="Arial" w:hAnsi="Arial" w:cs="Arial"/>
      <w:sz w:val="36"/>
      <w:szCs w:val="36"/>
    </w:rPr>
  </w:style>
  <w:style w:type="paragraph" w:styleId="Heading1">
    <w:name w:val="heading 1"/>
    <w:basedOn w:val="Normal"/>
    <w:next w:val="Normal"/>
    <w:link w:val="Heading1Char"/>
    <w:uiPriority w:val="9"/>
    <w:qFormat/>
    <w:rsid w:val="00ED4185"/>
    <w:pPr>
      <w:keepNext/>
      <w:keepLines/>
      <w:spacing w:before="240"/>
      <w:outlineLvl w:val="0"/>
    </w:pPr>
    <w:rPr>
      <w:rFonts w:ascii="Arial Rounded MT Bold" w:hAnsi="Arial Rounded MT Bold" w:eastAsiaTheme="majorEastAsia" w:cstheme="majorBidi"/>
      <w:color w:val="2F5496" w:themeColor="accent1" w:themeShade="BF"/>
      <w:sz w:val="52"/>
      <w:szCs w:val="52"/>
    </w:rPr>
  </w:style>
  <w:style w:type="paragraph" w:styleId="Heading2">
    <w:name w:val="heading 2"/>
    <w:basedOn w:val="Normal"/>
    <w:next w:val="Normal"/>
    <w:link w:val="Heading2Char"/>
    <w:uiPriority w:val="9"/>
    <w:unhideWhenUsed/>
    <w:qFormat/>
    <w:rsid w:val="00ED4185"/>
    <w:pPr>
      <w:keepNext/>
      <w:keepLines/>
      <w:spacing w:before="40"/>
      <w:outlineLvl w:val="1"/>
    </w:pPr>
    <w:rPr>
      <w:rFonts w:ascii="Arial Rounded MT Bold" w:hAnsi="Arial Rounded MT Bold" w:eastAsiaTheme="majorEastAsia" w:cstheme="majorBidi"/>
      <w:color w:val="2F5496" w:themeColor="accent1" w:themeShade="BF"/>
      <w:sz w:val="44"/>
      <w:szCs w:val="44"/>
    </w:rPr>
  </w:style>
  <w:style w:type="paragraph" w:styleId="Heading3">
    <w:name w:val="heading 3"/>
    <w:basedOn w:val="Normal"/>
    <w:next w:val="Normal"/>
    <w:link w:val="Heading3Char"/>
    <w:uiPriority w:val="9"/>
    <w:unhideWhenUsed/>
    <w:qFormat/>
    <w:rsid w:val="004D21AA"/>
    <w:pPr>
      <w:keepNext/>
      <w:keepLines/>
      <w:spacing w:before="40"/>
      <w:outlineLvl w:val="2"/>
    </w:pPr>
    <w:rPr>
      <w:rFonts w:ascii="Arial Rounded MT Bold" w:hAnsi="Arial Rounded MT Bold" w:eastAsiaTheme="majorEastAsia" w:cstheme="majorBidi"/>
      <w:color w:val="1F3763" w:themeColor="accent1" w:themeShade="7F"/>
      <w:sz w:val="40"/>
      <w:szCs w:val="40"/>
    </w:rPr>
  </w:style>
  <w:style w:type="paragraph" w:styleId="Heading4">
    <w:name w:val="heading 4"/>
    <w:basedOn w:val="Normal"/>
    <w:next w:val="Normal"/>
    <w:link w:val="Heading4Char"/>
    <w:uiPriority w:val="9"/>
    <w:unhideWhenUsed/>
    <w:qFormat/>
    <w:rsid w:val="004D21AA"/>
    <w:pPr>
      <w:keepNext/>
      <w:keepLines/>
      <w:spacing w:before="40"/>
      <w:outlineLvl w:val="3"/>
    </w:pPr>
    <w:rPr>
      <w:rFonts w:ascii="Arial Rounded MT Bold" w:hAnsi="Arial Rounded MT Bold" w:eastAsiaTheme="majorEastAsia" w:cstheme="majorBidi"/>
      <w:i/>
      <w:iCs/>
      <w:color w:val="2F5496" w:themeColor="accent1" w:themeShade="BF"/>
      <w:sz w:val="40"/>
      <w:szCs w:val="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66A75"/>
    <w:rPr>
      <w:rFonts w:ascii="Arial Black" w:hAnsi="Arial Black"/>
      <w:b/>
      <w:bCs/>
      <w:sz w:val="72"/>
      <w:szCs w:val="72"/>
    </w:rPr>
  </w:style>
  <w:style w:type="character" w:styleId="TitleChar" w:customStyle="1">
    <w:name w:val="Title Char"/>
    <w:basedOn w:val="DefaultParagraphFont"/>
    <w:link w:val="Title"/>
    <w:uiPriority w:val="10"/>
    <w:rsid w:val="00766A75"/>
    <w:rPr>
      <w:rFonts w:ascii="Arial Black" w:hAnsi="Arial Black" w:cs="Arial"/>
      <w:b/>
      <w:bCs/>
      <w:sz w:val="72"/>
      <w:szCs w:val="72"/>
    </w:rPr>
  </w:style>
  <w:style w:type="paragraph" w:styleId="Subtitle">
    <w:name w:val="Subtitle"/>
    <w:basedOn w:val="Normal"/>
    <w:next w:val="Normal"/>
    <w:link w:val="SubtitleChar"/>
    <w:uiPriority w:val="11"/>
    <w:qFormat/>
    <w:rsid w:val="00234EDB"/>
    <w:pPr>
      <w:numPr>
        <w:ilvl w:val="1"/>
      </w:numPr>
      <w:spacing w:after="160"/>
    </w:pPr>
    <w:rPr>
      <w:rFonts w:eastAsiaTheme="minorEastAsia"/>
      <w:i/>
      <w:iCs/>
      <w:spacing w:val="15"/>
    </w:rPr>
  </w:style>
  <w:style w:type="character" w:styleId="SubtitleChar" w:customStyle="1">
    <w:name w:val="Subtitle Char"/>
    <w:basedOn w:val="DefaultParagraphFont"/>
    <w:link w:val="Subtitle"/>
    <w:uiPriority w:val="11"/>
    <w:rsid w:val="00234EDB"/>
    <w:rPr>
      <w:rFonts w:ascii="Arial" w:hAnsi="Arial" w:cs="Arial" w:eastAsiaTheme="minorEastAsia"/>
      <w:i/>
      <w:iCs/>
      <w:spacing w:val="15"/>
      <w:sz w:val="36"/>
      <w:szCs w:val="36"/>
    </w:rPr>
  </w:style>
  <w:style w:type="character" w:styleId="Heading1Char" w:customStyle="1">
    <w:name w:val="Heading 1 Char"/>
    <w:basedOn w:val="DefaultParagraphFont"/>
    <w:link w:val="Heading1"/>
    <w:uiPriority w:val="9"/>
    <w:rsid w:val="00ED4185"/>
    <w:rPr>
      <w:rFonts w:ascii="Arial Rounded MT Bold" w:hAnsi="Arial Rounded MT Bold" w:eastAsiaTheme="majorEastAsia" w:cstheme="majorBidi"/>
      <w:color w:val="2F5496" w:themeColor="accent1" w:themeShade="BF"/>
      <w:sz w:val="52"/>
      <w:szCs w:val="52"/>
    </w:rPr>
  </w:style>
  <w:style w:type="character" w:styleId="Heading2Char" w:customStyle="1">
    <w:name w:val="Heading 2 Char"/>
    <w:basedOn w:val="DefaultParagraphFont"/>
    <w:link w:val="Heading2"/>
    <w:uiPriority w:val="9"/>
    <w:rsid w:val="00ED4185"/>
    <w:rPr>
      <w:rFonts w:ascii="Arial Rounded MT Bold" w:hAnsi="Arial Rounded MT Bold" w:eastAsiaTheme="majorEastAsia" w:cstheme="majorBidi"/>
      <w:color w:val="2F5496" w:themeColor="accent1" w:themeShade="BF"/>
      <w:sz w:val="44"/>
      <w:szCs w:val="44"/>
    </w:rPr>
  </w:style>
  <w:style w:type="paragraph" w:styleId="Quote">
    <w:name w:val="Quote"/>
    <w:basedOn w:val="Normal"/>
    <w:next w:val="Normal"/>
    <w:link w:val="QuoteChar"/>
    <w:uiPriority w:val="29"/>
    <w:qFormat/>
    <w:rsid w:val="004D21AA"/>
    <w:pPr>
      <w:spacing w:before="200" w:after="160"/>
      <w:ind w:left="864" w:right="864"/>
      <w:jc w:val="center"/>
    </w:pPr>
    <w:rPr>
      <w:i/>
      <w:iCs/>
    </w:rPr>
  </w:style>
  <w:style w:type="character" w:styleId="QuoteChar" w:customStyle="1">
    <w:name w:val="Quote Char"/>
    <w:basedOn w:val="DefaultParagraphFont"/>
    <w:link w:val="Quote"/>
    <w:uiPriority w:val="29"/>
    <w:rsid w:val="004D21AA"/>
    <w:rPr>
      <w:rFonts w:ascii="Arial" w:hAnsi="Arial" w:cs="Arial"/>
      <w:i/>
      <w:iCs/>
      <w:sz w:val="36"/>
      <w:szCs w:val="36"/>
    </w:rPr>
  </w:style>
  <w:style w:type="character" w:styleId="Heading3Char" w:customStyle="1">
    <w:name w:val="Heading 3 Char"/>
    <w:basedOn w:val="DefaultParagraphFont"/>
    <w:link w:val="Heading3"/>
    <w:uiPriority w:val="9"/>
    <w:rsid w:val="004D21AA"/>
    <w:rPr>
      <w:rFonts w:ascii="Arial Rounded MT Bold" w:hAnsi="Arial Rounded MT Bold" w:eastAsiaTheme="majorEastAsia" w:cstheme="majorBidi"/>
      <w:color w:val="1F3763" w:themeColor="accent1" w:themeShade="7F"/>
      <w:sz w:val="40"/>
      <w:szCs w:val="40"/>
    </w:rPr>
  </w:style>
  <w:style w:type="character" w:styleId="Heading4Char" w:customStyle="1">
    <w:name w:val="Heading 4 Char"/>
    <w:basedOn w:val="DefaultParagraphFont"/>
    <w:link w:val="Heading4"/>
    <w:uiPriority w:val="9"/>
    <w:rsid w:val="004D21AA"/>
    <w:rPr>
      <w:rFonts w:ascii="Arial Rounded MT Bold" w:hAnsi="Arial Rounded MT Bold" w:eastAsiaTheme="majorEastAsia" w:cstheme="majorBidi"/>
      <w:i/>
      <w:iCs/>
      <w:color w:val="2F5496" w:themeColor="accent1" w:themeShade="BF"/>
      <w:sz w:val="40"/>
      <w:szCs w:val="40"/>
    </w:rPr>
  </w:style>
  <w:style w:type="character" w:styleId="Hyperlink">
    <w:name w:val="Hyperlink"/>
    <w:basedOn w:val="DefaultParagraphFont"/>
    <w:uiPriority w:val="99"/>
    <w:unhideWhenUsed/>
    <w:rsid w:val="00C879CB"/>
    <w:rPr>
      <w:color w:val="0563C1" w:themeColor="hyperlink"/>
      <w:u w:val="single"/>
    </w:rPr>
  </w:style>
  <w:style w:type="character" w:styleId="UnresolvedMention">
    <w:name w:val="Unresolved Mention"/>
    <w:basedOn w:val="DefaultParagraphFont"/>
    <w:uiPriority w:val="99"/>
    <w:semiHidden/>
    <w:unhideWhenUsed/>
    <w:rsid w:val="00C879CB"/>
    <w:rPr>
      <w:color w:val="605E5C"/>
      <w:shd w:val="clear" w:color="auto" w:fill="E1DFDD"/>
    </w:rPr>
  </w:style>
  <w:style w:type="paragraph" w:styleId="Revision">
    <w:name w:val="Revision"/>
    <w:hidden/>
    <w:uiPriority w:val="99"/>
    <w:semiHidden/>
    <w:rsid w:val="004179F8"/>
    <w:rPr>
      <w:rFonts w:ascii="Arial" w:hAnsi="Arial" w:cs="Arial"/>
      <w:sz w:val="36"/>
      <w:szCs w:val="36"/>
    </w:rPr>
  </w:style>
  <w:style w:type="character" w:styleId="CommentReference">
    <w:name w:val="annotation reference"/>
    <w:basedOn w:val="DefaultParagraphFont"/>
    <w:uiPriority w:val="99"/>
    <w:semiHidden/>
    <w:unhideWhenUsed/>
    <w:rsid w:val="00854A65"/>
    <w:rPr>
      <w:sz w:val="16"/>
      <w:szCs w:val="16"/>
    </w:rPr>
  </w:style>
  <w:style w:type="paragraph" w:styleId="CommentText">
    <w:name w:val="annotation text"/>
    <w:basedOn w:val="Normal"/>
    <w:link w:val="CommentTextChar"/>
    <w:uiPriority w:val="99"/>
    <w:semiHidden/>
    <w:unhideWhenUsed/>
    <w:rsid w:val="00854A65"/>
    <w:pPr>
      <w:spacing w:line="240" w:lineRule="auto"/>
    </w:pPr>
    <w:rPr>
      <w:sz w:val="20"/>
      <w:szCs w:val="20"/>
    </w:rPr>
  </w:style>
  <w:style w:type="character" w:styleId="CommentTextChar" w:customStyle="1">
    <w:name w:val="Comment Text Char"/>
    <w:basedOn w:val="DefaultParagraphFont"/>
    <w:link w:val="CommentText"/>
    <w:uiPriority w:val="99"/>
    <w:semiHidden/>
    <w:rsid w:val="00854A65"/>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54A65"/>
    <w:rPr>
      <w:b/>
      <w:bCs/>
    </w:rPr>
  </w:style>
  <w:style w:type="character" w:styleId="CommentSubjectChar" w:customStyle="1">
    <w:name w:val="Comment Subject Char"/>
    <w:basedOn w:val="CommentTextChar"/>
    <w:link w:val="CommentSubject"/>
    <w:uiPriority w:val="99"/>
    <w:semiHidden/>
    <w:rsid w:val="00854A65"/>
    <w:rPr>
      <w:rFonts w:ascii="Arial" w:hAnsi="Arial" w:cs="Arial"/>
      <w:b/>
      <w:bCs/>
      <w:sz w:val="20"/>
      <w:szCs w:val="20"/>
    </w:rPr>
  </w:style>
  <w:style w:type="paragraph" w:styleId="ListParagraph">
    <w:name w:val="List Paragraph"/>
    <w:basedOn w:val="Normal"/>
    <w:uiPriority w:val="34"/>
    <w:qFormat/>
    <w:rsid w:val="00FC4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662352">
      <w:bodyDiv w:val="1"/>
      <w:marLeft w:val="0"/>
      <w:marRight w:val="0"/>
      <w:marTop w:val="0"/>
      <w:marBottom w:val="0"/>
      <w:divBdr>
        <w:top w:val="none" w:sz="0" w:space="0" w:color="auto"/>
        <w:left w:val="none" w:sz="0" w:space="0" w:color="auto"/>
        <w:bottom w:val="none" w:sz="0" w:space="0" w:color="auto"/>
        <w:right w:val="none" w:sz="0" w:space="0" w:color="auto"/>
      </w:divBdr>
      <w:divsChild>
        <w:div w:id="138303258">
          <w:marLeft w:val="0"/>
          <w:marRight w:val="0"/>
          <w:marTop w:val="0"/>
          <w:marBottom w:val="0"/>
          <w:divBdr>
            <w:top w:val="none" w:sz="0" w:space="0" w:color="auto"/>
            <w:left w:val="none" w:sz="0" w:space="0" w:color="auto"/>
            <w:bottom w:val="none" w:sz="0" w:space="0" w:color="auto"/>
            <w:right w:val="none" w:sz="0" w:space="0" w:color="auto"/>
          </w:divBdr>
          <w:divsChild>
            <w:div w:id="288243403">
              <w:marLeft w:val="2700"/>
              <w:marRight w:val="0"/>
              <w:marTop w:val="0"/>
              <w:marBottom w:val="0"/>
              <w:divBdr>
                <w:top w:val="none" w:sz="0" w:space="0" w:color="auto"/>
                <w:left w:val="none" w:sz="0" w:space="0" w:color="auto"/>
                <w:bottom w:val="none" w:sz="0" w:space="0" w:color="auto"/>
                <w:right w:val="none" w:sz="0" w:space="0" w:color="auto"/>
              </w:divBdr>
            </w:div>
          </w:divsChild>
        </w:div>
        <w:div w:id="194075651">
          <w:marLeft w:val="0"/>
          <w:marRight w:val="0"/>
          <w:marTop w:val="0"/>
          <w:marBottom w:val="0"/>
          <w:divBdr>
            <w:top w:val="none" w:sz="0" w:space="0" w:color="auto"/>
            <w:left w:val="none" w:sz="0" w:space="0" w:color="auto"/>
            <w:bottom w:val="none" w:sz="0" w:space="0" w:color="auto"/>
            <w:right w:val="none" w:sz="0" w:space="0" w:color="auto"/>
          </w:divBdr>
          <w:divsChild>
            <w:div w:id="136847022">
              <w:marLeft w:val="2700"/>
              <w:marRight w:val="0"/>
              <w:marTop w:val="0"/>
              <w:marBottom w:val="0"/>
              <w:divBdr>
                <w:top w:val="none" w:sz="0" w:space="0" w:color="auto"/>
                <w:left w:val="none" w:sz="0" w:space="0" w:color="auto"/>
                <w:bottom w:val="none" w:sz="0" w:space="0" w:color="auto"/>
                <w:right w:val="none" w:sz="0" w:space="0" w:color="auto"/>
              </w:divBdr>
            </w:div>
          </w:divsChild>
        </w:div>
        <w:div w:id="1835098139">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771971018">
      <w:bodyDiv w:val="1"/>
      <w:marLeft w:val="0"/>
      <w:marRight w:val="0"/>
      <w:marTop w:val="0"/>
      <w:marBottom w:val="0"/>
      <w:divBdr>
        <w:top w:val="none" w:sz="0" w:space="0" w:color="auto"/>
        <w:left w:val="none" w:sz="0" w:space="0" w:color="auto"/>
        <w:bottom w:val="none" w:sz="0" w:space="0" w:color="auto"/>
        <w:right w:val="none" w:sz="0" w:space="0" w:color="auto"/>
      </w:divBdr>
      <w:divsChild>
        <w:div w:id="429737207">
          <w:marLeft w:val="0"/>
          <w:marRight w:val="0"/>
          <w:marTop w:val="0"/>
          <w:marBottom w:val="0"/>
          <w:divBdr>
            <w:top w:val="none" w:sz="0" w:space="0" w:color="auto"/>
            <w:left w:val="none" w:sz="0" w:space="0" w:color="auto"/>
            <w:bottom w:val="none" w:sz="0" w:space="0" w:color="auto"/>
            <w:right w:val="none" w:sz="0" w:space="0" w:color="auto"/>
          </w:divBdr>
          <w:divsChild>
            <w:div w:id="1855028036">
              <w:marLeft w:val="2700"/>
              <w:marRight w:val="0"/>
              <w:marTop w:val="0"/>
              <w:marBottom w:val="0"/>
              <w:divBdr>
                <w:top w:val="none" w:sz="0" w:space="0" w:color="auto"/>
                <w:left w:val="none" w:sz="0" w:space="0" w:color="auto"/>
                <w:bottom w:val="none" w:sz="0" w:space="0" w:color="auto"/>
                <w:right w:val="none" w:sz="0" w:space="0" w:color="auto"/>
              </w:divBdr>
            </w:div>
          </w:divsChild>
        </w:div>
        <w:div w:id="1248272697">
          <w:marLeft w:val="0"/>
          <w:marRight w:val="0"/>
          <w:marTop w:val="0"/>
          <w:marBottom w:val="0"/>
          <w:divBdr>
            <w:top w:val="single" w:sz="6" w:space="11" w:color="AAAAAA"/>
            <w:left w:val="single" w:sz="6" w:space="11" w:color="AAAAAA"/>
            <w:bottom w:val="single" w:sz="6" w:space="11" w:color="AAAAAA"/>
            <w:right w:val="single" w:sz="6" w:space="11" w:color="AAAAAA"/>
          </w:divBdr>
        </w:div>
        <w:div w:id="1264649726">
          <w:marLeft w:val="0"/>
          <w:marRight w:val="0"/>
          <w:marTop w:val="0"/>
          <w:marBottom w:val="0"/>
          <w:divBdr>
            <w:top w:val="none" w:sz="0" w:space="0" w:color="auto"/>
            <w:left w:val="none" w:sz="0" w:space="0" w:color="auto"/>
            <w:bottom w:val="none" w:sz="0" w:space="0" w:color="auto"/>
            <w:right w:val="none" w:sz="0" w:space="0" w:color="auto"/>
          </w:divBdr>
          <w:divsChild>
            <w:div w:id="52378518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s://newcastle-my.sharepoint.com/:v:/g/personal/b8014315_newcastle_ac_uk/EaXmhbcO_yFHgPbzBKayEA8BOYvPY2MK7XPKx-Fb8lRUOg?nav=eyJyZWZlcnJhbEluZm8iOnsicmVmZXJyYWxBcHAiOiJPbmVEcml2ZUZvckJ1c2luZXNzIiwicmVmZXJyYWxBcHBQbGF0Zm9ybSI6IldlYiIsInJlZmVycmFsTW9kZSI6InZpZXciLCJyZWZlcnJhbFZpZXciOiJNeUZpbGVzTGlua0NvcHkifX0&amp;e=ZNSk2C" TargetMode="External" Id="Rbf373731aab74f25" /><Relationship Type="http://schemas.openxmlformats.org/officeDocument/2006/relationships/hyperlink" Target="https://github.com/cgshep/csc8018-coursework-resources/" TargetMode="External" Id="Rd737ddc111c74600" /><Relationship Type="http://schemas.openxmlformats.org/officeDocument/2006/relationships/hyperlink" Target="http://validator.w3.org/" TargetMode="External" Id="R5957db13bb6e418d" /><Relationship Type="http://schemas.openxmlformats.org/officeDocument/2006/relationships/hyperlink" Target="http://jigsaw.w3.org/css-validator/" TargetMode="External" Id="R1ddcc3c5d2944dbc" /><Relationship Type="http://schemas.openxmlformats.org/officeDocument/2006/relationships/hyperlink" Target="https://github.com/cgshep/csc8018-coursework-resources/assets/" TargetMode="External" Id="R2023aae331dc4fb8" /><Relationship Type="http://schemas.openxmlformats.org/officeDocument/2006/relationships/hyperlink" Target="https://www.youtube.com/watch?v=8ZGHrzE8bqc" TargetMode="External" Id="R33678b7e0b9a426e" /><Relationship Type="http://schemas.openxmlformats.org/officeDocument/2006/relationships/image" Target="/media/image3.png" Id="Rd8f1bc2defd94273" /><Relationship Type="http://schemas.openxmlformats.org/officeDocument/2006/relationships/hyperlink" Target="https://www.youtube.com/watch?v=8ZGHrzE8bqc" TargetMode="External" Id="R0e491ce197544375"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hayton/Library/Group%20Containers/UBF8T346G9.Office/User%20Content.localized/Templates.localized/Blank%20A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Blank%20Arial%20template.dotx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Hayton</dc:creator>
  <keywords/>
  <dc:description/>
  <lastModifiedBy>Carlton Shepherd</lastModifiedBy>
  <revision>131</revision>
  <dcterms:created xsi:type="dcterms:W3CDTF">2024-09-27T02:09:00.0000000Z</dcterms:created>
  <dcterms:modified xsi:type="dcterms:W3CDTF">2024-10-22T11:14:19.4600972Z</dcterms:modified>
</coreProperties>
</file>